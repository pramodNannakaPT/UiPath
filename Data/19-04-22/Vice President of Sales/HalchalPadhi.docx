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01" w:type="dxa"/>
        <w:tblInd w:w="-142" w:type="dxa"/>
        <w:tblLayout w:type="fixed"/>
        <w:tblCellMar>
          <w:left w:w="115" w:type="dxa"/>
          <w:right w:w="115" w:type="dxa"/>
        </w:tblCellMar>
        <w:tblLook w:val="04A0" w:firstRow="1" w:lastRow="0" w:firstColumn="1" w:lastColumn="0" w:noHBand="0" w:noVBand="1"/>
      </w:tblPr>
      <w:tblGrid>
        <w:gridCol w:w="3544"/>
        <w:gridCol w:w="632"/>
        <w:gridCol w:w="7025"/>
      </w:tblGrid>
      <w:tr w:rsidR="001B2ABD" w14:paraId="21971FBE" w14:textId="77777777" w:rsidTr="00500DE1">
        <w:trPr>
          <w:trHeight w:val="3314"/>
        </w:trPr>
        <w:tc>
          <w:tcPr>
            <w:tcW w:w="3544" w:type="dxa"/>
            <w:vAlign w:val="bottom"/>
          </w:tcPr>
          <w:p w14:paraId="27626A7E" w14:textId="6B705DAB" w:rsidR="001B2ABD" w:rsidRDefault="00EB03B3" w:rsidP="001B2ABD">
            <w:pPr>
              <w:tabs>
                <w:tab w:val="left" w:pos="990"/>
              </w:tabs>
              <w:jc w:val="center"/>
            </w:pPr>
            <w:r>
              <w:rPr>
                <w:noProof/>
              </w:rPr>
              <mc:AlternateContent>
                <mc:Choice Requires="wps">
                  <w:drawing>
                    <wp:inline distT="0" distB="0" distL="0" distR="0" wp14:anchorId="3BD2C291" wp14:editId="73248012">
                      <wp:extent cx="2120900" cy="2165350"/>
                      <wp:effectExtent l="19050" t="19050" r="31750" b="44450"/>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0900" cy="2165350"/>
                              </a:xfrm>
                              <a:prstGeom prst="ellipse">
                                <a:avLst/>
                              </a:prstGeom>
                              <a:blipFill dpi="0" rotWithShape="1">
                                <a:blip r:embed="rId7" cstate="print">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B349F9" w14:textId="3898CF11" w:rsidR="00407338" w:rsidRDefault="00407338" w:rsidP="004073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BD2C291" id="Oval 1" o:spid="_x0000_s1026" style="width:167pt;height:170.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" strokecolor="#94b6d2 [3204]" strokeweight="5pt">
                      <v:fill r:id="rId8" o:title="" recolor="t" rotate="t" type="frame"/>
                      <v:stroke joinstyle="miter"/>
                      <v:path arrowok="t"/>
                      <v:textbox>
                        <w:txbxContent>
                          <w:p w14:paraId="54B349F9" w14:textId="3898CF11" w:rsidR="00407338" w:rsidRDefault="00407338" w:rsidP="00407338">
                            <w:pPr>
                              <w:jc w:val="center"/>
                            </w:pPr>
                          </w:p>
                        </w:txbxContent>
                      </v:textbox>
                      <w10:anchorlock/>
                    </v:oval>
                  </w:pict>
                </mc:Fallback>
              </mc:AlternateContent>
            </w:r>
          </w:p>
        </w:tc>
        <w:tc>
          <w:tcPr>
            <w:tcW w:w="632" w:type="dxa"/>
          </w:tcPr>
          <w:p w14:paraId="059C34C6" w14:textId="77777777" w:rsidR="001B2ABD" w:rsidRDefault="001B2ABD" w:rsidP="000C45FF">
            <w:pPr>
              <w:tabs>
                <w:tab w:val="left" w:pos="990"/>
              </w:tabs>
            </w:pPr>
          </w:p>
        </w:tc>
        <w:tc>
          <w:tcPr>
            <w:tcW w:w="7025" w:type="dxa"/>
            <w:vAlign w:val="bottom"/>
          </w:tcPr>
          <w:p w14:paraId="54A150F7" w14:textId="1BA51167" w:rsidR="001B2ABD" w:rsidRPr="00500DE1" w:rsidRDefault="00500DE1" w:rsidP="001B2ABD">
            <w:pPr>
              <w:pStyle w:val="Title"/>
              <w:rPr>
                <w:b/>
                <w:bCs/>
                <w:sz w:val="32"/>
                <w:szCs w:val="32"/>
              </w:rPr>
            </w:pPr>
            <w:r w:rsidRPr="00500DE1">
              <w:rPr>
                <w:b/>
                <w:bCs/>
                <w:sz w:val="32"/>
                <w:szCs w:val="32"/>
              </w:rPr>
              <w:t>Mr. Halchal Padhi</w:t>
            </w:r>
          </w:p>
          <w:p w14:paraId="4BAC070B" w14:textId="70B010EF" w:rsidR="001B2ABD" w:rsidRPr="0055716C" w:rsidRDefault="0055716C" w:rsidP="001B2ABD">
            <w:pPr>
              <w:pStyle w:val="Subtitle"/>
              <w:rPr>
                <w:b/>
                <w:bCs/>
              </w:rPr>
            </w:pPr>
            <w:r w:rsidRPr="0055716C">
              <w:rPr>
                <w:b/>
                <w:bCs/>
                <w:spacing w:val="0"/>
                <w:w w:val="100"/>
                <w:sz w:val="24"/>
                <w:szCs w:val="22"/>
              </w:rPr>
              <w:t>Founder &amp; CEO, HTV Solutions LLP</w:t>
            </w:r>
          </w:p>
        </w:tc>
      </w:tr>
      <w:tr w:rsidR="00CC7073" w14:paraId="4AD6669E" w14:textId="77777777" w:rsidTr="00500DE1">
        <w:trPr>
          <w:trHeight w:val="6982"/>
        </w:trPr>
        <w:tc>
          <w:tcPr>
            <w:tcW w:w="3544" w:type="dxa"/>
          </w:tcPr>
          <w:p w14:paraId="341D298E" w14:textId="77777777" w:rsidR="00CC7073" w:rsidRDefault="00CC7073" w:rsidP="00CC7073"/>
          <w:p w14:paraId="0E968C2A" w14:textId="77777777" w:rsidR="00CC7073" w:rsidRDefault="00CC7073" w:rsidP="00CC7073"/>
          <w:p w14:paraId="50560FD7" w14:textId="77777777" w:rsidR="00CC7073" w:rsidRDefault="00CC7073" w:rsidP="00CC7073"/>
          <w:sdt>
            <w:sdtPr>
              <w:id w:val="-1711873194"/>
              <w:placeholder>
                <w:docPart w:val="0B6C83C2BD67477690C8D573721A8F8C"/>
              </w:placeholder>
              <w:temporary/>
              <w:showingPlcHdr/>
              <w15:appearance w15:val="hidden"/>
            </w:sdtPr>
            <w:sdtEndPr/>
            <w:sdtContent>
              <w:p w14:paraId="454D8FF9" w14:textId="77777777" w:rsidR="00A91F3A" w:rsidRDefault="00A91F3A" w:rsidP="00A91F3A">
                <w:pPr>
                  <w:pStyle w:val="Heading3"/>
                  <w:ind w:left="22"/>
                </w:pPr>
                <w:r w:rsidRPr="00D5459D">
                  <w:t>Profile</w:t>
                </w:r>
              </w:p>
            </w:sdtContent>
          </w:sdt>
          <w:p w14:paraId="4B99277C" w14:textId="25C373B6" w:rsidR="00A91F3A" w:rsidRPr="007A63C8" w:rsidRDefault="00A91F3A" w:rsidP="00A91F3A">
            <w:pPr>
              <w:ind w:left="22" w:right="198" w:firstLine="567"/>
              <w:jc w:val="both"/>
              <w:rPr>
                <w:sz w:val="20"/>
                <w:szCs w:val="24"/>
              </w:rPr>
            </w:pPr>
            <w:r w:rsidRPr="007A63C8">
              <w:rPr>
                <w:sz w:val="20"/>
                <w:szCs w:val="24"/>
              </w:rPr>
              <w:t xml:space="preserve">A result driven professional with more than 22 years of experience in the field of sales with distinctive hunter and challenger mindset, always pushes the envelope, have proven track record of over achieving, brings mature selling skills for </w:t>
            </w:r>
            <w:r w:rsidR="00136FE3">
              <w:rPr>
                <w:sz w:val="20"/>
                <w:szCs w:val="24"/>
              </w:rPr>
              <w:t>Data Governance</w:t>
            </w:r>
            <w:r w:rsidRPr="007A63C8">
              <w:rPr>
                <w:sz w:val="20"/>
                <w:szCs w:val="24"/>
              </w:rPr>
              <w:t xml:space="preserve">, </w:t>
            </w:r>
            <w:r w:rsidR="00136FE3">
              <w:rPr>
                <w:sz w:val="20"/>
                <w:szCs w:val="24"/>
              </w:rPr>
              <w:t xml:space="preserve">Magnetic Data </w:t>
            </w:r>
            <w:r>
              <w:rPr>
                <w:sz w:val="20"/>
                <w:szCs w:val="24"/>
              </w:rPr>
              <w:t xml:space="preserve">Tape </w:t>
            </w:r>
            <w:r w:rsidRPr="007A63C8">
              <w:rPr>
                <w:sz w:val="20"/>
                <w:szCs w:val="24"/>
              </w:rPr>
              <w:t>Storage, Software and Cloud Solutions</w:t>
            </w:r>
            <w:r w:rsidR="00136FE3">
              <w:rPr>
                <w:sz w:val="20"/>
                <w:szCs w:val="24"/>
              </w:rPr>
              <w:t>.</w:t>
            </w:r>
          </w:p>
          <w:p w14:paraId="4D8CACB1" w14:textId="77777777" w:rsidR="00A91F3A" w:rsidRPr="007A63C8" w:rsidRDefault="00A91F3A" w:rsidP="00A91F3A">
            <w:pPr>
              <w:ind w:right="198" w:firstLine="567"/>
              <w:jc w:val="both"/>
              <w:rPr>
                <w:sz w:val="20"/>
                <w:szCs w:val="24"/>
              </w:rPr>
            </w:pPr>
          </w:p>
          <w:p w14:paraId="28C9EAAD" w14:textId="77777777" w:rsidR="00A91F3A" w:rsidRDefault="00A91F3A" w:rsidP="00A91F3A">
            <w:pPr>
              <w:ind w:right="198" w:firstLine="567"/>
              <w:jc w:val="both"/>
              <w:rPr>
                <w:sz w:val="20"/>
                <w:szCs w:val="24"/>
              </w:rPr>
            </w:pPr>
            <w:r w:rsidRPr="007A63C8">
              <w:rPr>
                <w:sz w:val="20"/>
                <w:szCs w:val="24"/>
              </w:rPr>
              <w:t xml:space="preserve">Acquires adequate leadership exposure in designing and integrating strategic operational drivers to articulates </w:t>
            </w:r>
            <w:r>
              <w:rPr>
                <w:sz w:val="20"/>
                <w:szCs w:val="24"/>
              </w:rPr>
              <w:t>b</w:t>
            </w:r>
            <w:r w:rsidRPr="007A63C8">
              <w:rPr>
                <w:sz w:val="20"/>
                <w:szCs w:val="24"/>
              </w:rPr>
              <w:t>usiness value, knows much about business acumen and who is now ready to lead a sales team with bold ambitions to conquer the market.</w:t>
            </w:r>
          </w:p>
          <w:p w14:paraId="377B7233" w14:textId="41ADA74E" w:rsidR="00D042A9" w:rsidRDefault="00D042A9" w:rsidP="00A91F3A">
            <w:pPr>
              <w:ind w:right="198" w:firstLine="567"/>
              <w:jc w:val="both"/>
              <w:rPr>
                <w:sz w:val="20"/>
                <w:szCs w:val="24"/>
              </w:rPr>
            </w:pPr>
          </w:p>
          <w:p w14:paraId="24327953" w14:textId="4168121F" w:rsidR="004F14C7" w:rsidRPr="004F14C7" w:rsidRDefault="004F14C7" w:rsidP="00D042A9">
            <w:pPr>
              <w:ind w:right="198" w:firstLine="30"/>
              <w:jc w:val="both"/>
              <w:rPr>
                <w:b/>
                <w:bCs/>
                <w:noProof/>
              </w:rPr>
            </w:pPr>
            <w:r w:rsidRPr="001E2650">
              <w:rPr>
                <w:b/>
                <w:bCs/>
                <w:noProof/>
                <w:color w:val="548AB7" w:themeColor="accent1" w:themeShade="BF"/>
                <w:sz w:val="24"/>
                <w:szCs w:val="32"/>
              </w:rPr>
              <w:t>C</w:t>
            </w:r>
            <w:r w:rsidR="00EC6869">
              <w:rPr>
                <w:b/>
                <w:bCs/>
                <w:noProof/>
                <w:color w:val="548AB7" w:themeColor="accent1" w:themeShade="BF"/>
                <w:sz w:val="24"/>
                <w:szCs w:val="32"/>
              </w:rPr>
              <w:t>ONTACT</w:t>
            </w:r>
          </w:p>
          <w:p w14:paraId="26DB8E3A" w14:textId="6E03B58B" w:rsidR="004F14C7" w:rsidRPr="009856EE" w:rsidRDefault="004F14C7" w:rsidP="00D042A9">
            <w:pPr>
              <w:ind w:right="198" w:firstLine="30"/>
              <w:jc w:val="both"/>
              <w:rPr>
                <w:b/>
                <w:bCs/>
                <w:noProof/>
                <w:sz w:val="24"/>
                <w:szCs w:val="32"/>
              </w:rPr>
            </w:pPr>
            <w:r w:rsidRPr="009856EE">
              <w:rPr>
                <w:b/>
                <w:bCs/>
                <w:noProof/>
                <w:sz w:val="24"/>
                <w:szCs w:val="32"/>
              </w:rPr>
              <w:t>+91 - 99300 66806</w:t>
            </w:r>
          </w:p>
          <w:p w14:paraId="431A195A" w14:textId="23E6EC30" w:rsidR="004F14C7" w:rsidRPr="004F14C7" w:rsidRDefault="004F14C7" w:rsidP="00D042A9">
            <w:pPr>
              <w:ind w:right="198" w:firstLine="30"/>
              <w:jc w:val="both"/>
              <w:rPr>
                <w:b/>
                <w:bCs/>
                <w:sz w:val="22"/>
                <w:szCs w:val="28"/>
              </w:rPr>
            </w:pPr>
            <w:r w:rsidRPr="009856EE">
              <w:rPr>
                <w:b/>
                <w:bCs/>
                <w:noProof/>
                <w:sz w:val="24"/>
                <w:szCs w:val="32"/>
              </w:rPr>
              <w:t>+91 - 85914 89172</w:t>
            </w:r>
          </w:p>
          <w:p w14:paraId="295679F2" w14:textId="77777777" w:rsidR="00CC7073" w:rsidRPr="004F14C7" w:rsidRDefault="00CC7073" w:rsidP="00CC7073">
            <w:pPr>
              <w:rPr>
                <w:b/>
                <w:bCs/>
                <w:sz w:val="20"/>
                <w:szCs w:val="24"/>
              </w:rPr>
            </w:pPr>
          </w:p>
          <w:p w14:paraId="1F620507" w14:textId="40A54540" w:rsidR="004F14C7" w:rsidRPr="004F14C7" w:rsidRDefault="004F14C7" w:rsidP="00CC7073">
            <w:pPr>
              <w:rPr>
                <w:b/>
                <w:bCs/>
                <w:sz w:val="20"/>
                <w:szCs w:val="24"/>
              </w:rPr>
            </w:pPr>
            <w:r w:rsidRPr="001E2650">
              <w:rPr>
                <w:b/>
                <w:bCs/>
                <w:color w:val="548AB7" w:themeColor="accent1" w:themeShade="BF"/>
                <w:sz w:val="24"/>
                <w:szCs w:val="32"/>
              </w:rPr>
              <w:t>E-</w:t>
            </w:r>
            <w:r w:rsidR="00EC6869">
              <w:rPr>
                <w:b/>
                <w:bCs/>
                <w:color w:val="548AB7" w:themeColor="accent1" w:themeShade="BF"/>
                <w:sz w:val="24"/>
                <w:szCs w:val="32"/>
              </w:rPr>
              <w:t>MAIL</w:t>
            </w:r>
          </w:p>
          <w:p w14:paraId="44A949A0" w14:textId="5728F3AB" w:rsidR="004F14C7" w:rsidRPr="001E2650" w:rsidRDefault="00916733" w:rsidP="00CC7073">
            <w:pPr>
              <w:rPr>
                <w:b/>
                <w:bCs/>
                <w:color w:val="0070C0"/>
                <w:sz w:val="20"/>
                <w:szCs w:val="24"/>
              </w:rPr>
            </w:pPr>
            <w:hyperlink r:id="rId9" w:history="1">
              <w:r w:rsidR="004F14C7" w:rsidRPr="001E2650">
                <w:rPr>
                  <w:rStyle w:val="Hyperlink"/>
                  <w:b/>
                  <w:bCs/>
                  <w:color w:val="0070C0"/>
                  <w:sz w:val="20"/>
                  <w:szCs w:val="24"/>
                </w:rPr>
                <w:t>halchal001@outlook.com</w:t>
              </w:r>
            </w:hyperlink>
          </w:p>
          <w:p w14:paraId="5918D4E4" w14:textId="28AC0CA4" w:rsidR="004F14C7" w:rsidRPr="004F14C7" w:rsidRDefault="004F14C7" w:rsidP="00CC7073">
            <w:pPr>
              <w:rPr>
                <w:b/>
                <w:bCs/>
                <w:sz w:val="20"/>
                <w:szCs w:val="24"/>
              </w:rPr>
            </w:pPr>
          </w:p>
          <w:p w14:paraId="6072E87A" w14:textId="080C173F" w:rsidR="004F14C7" w:rsidRPr="004F14C7" w:rsidRDefault="001E2650" w:rsidP="00CC7073">
            <w:pPr>
              <w:rPr>
                <w:b/>
                <w:bCs/>
                <w:sz w:val="20"/>
                <w:szCs w:val="24"/>
              </w:rPr>
            </w:pPr>
            <w:r w:rsidRPr="001E2650">
              <w:rPr>
                <w:b/>
                <w:bCs/>
                <w:color w:val="548AB7" w:themeColor="accent1" w:themeShade="BF"/>
                <w:sz w:val="24"/>
                <w:szCs w:val="32"/>
              </w:rPr>
              <w:t>L</w:t>
            </w:r>
            <w:r w:rsidR="001752F8">
              <w:rPr>
                <w:b/>
                <w:bCs/>
                <w:color w:val="548AB7" w:themeColor="accent1" w:themeShade="BF"/>
                <w:sz w:val="24"/>
                <w:szCs w:val="32"/>
              </w:rPr>
              <w:t>inkedIn</w:t>
            </w:r>
          </w:p>
          <w:p w14:paraId="03A941B7" w14:textId="0E67F44A" w:rsidR="004F14C7" w:rsidRDefault="00916733" w:rsidP="000B6B2C">
            <w:pPr>
              <w:ind w:right="-112"/>
              <w:rPr>
                <w:b/>
                <w:bCs/>
                <w:sz w:val="20"/>
                <w:szCs w:val="24"/>
              </w:rPr>
            </w:pPr>
            <w:hyperlink r:id="rId10" w:history="1">
              <w:r w:rsidR="000B6B2C" w:rsidRPr="001E2650">
                <w:rPr>
                  <w:rStyle w:val="Hyperlink"/>
                  <w:b/>
                  <w:bCs/>
                  <w:color w:val="0070C0"/>
                  <w:sz w:val="20"/>
                  <w:szCs w:val="24"/>
                </w:rPr>
                <w:t>www.linkedin.com/in/halchal4372</w:t>
              </w:r>
            </w:hyperlink>
          </w:p>
          <w:p w14:paraId="3087A9FD" w14:textId="3E50C229" w:rsidR="000B6B2C" w:rsidRDefault="000B6B2C" w:rsidP="000B6B2C">
            <w:pPr>
              <w:ind w:right="-112"/>
              <w:rPr>
                <w:b/>
                <w:bCs/>
                <w:sz w:val="20"/>
                <w:szCs w:val="24"/>
              </w:rPr>
            </w:pPr>
          </w:p>
          <w:p w14:paraId="3B357789" w14:textId="0D37980B" w:rsidR="000B6B2C" w:rsidRDefault="000B6B2C" w:rsidP="000B6B2C">
            <w:pPr>
              <w:ind w:right="-112"/>
              <w:rPr>
                <w:b/>
                <w:bCs/>
                <w:sz w:val="20"/>
                <w:szCs w:val="24"/>
              </w:rPr>
            </w:pPr>
          </w:p>
          <w:p w14:paraId="28D0863C" w14:textId="62BA7407" w:rsidR="000B6B2C" w:rsidRDefault="000B6B2C" w:rsidP="000B6B2C">
            <w:pPr>
              <w:ind w:right="-112"/>
              <w:rPr>
                <w:b/>
                <w:bCs/>
                <w:sz w:val="20"/>
                <w:szCs w:val="24"/>
              </w:rPr>
            </w:pPr>
          </w:p>
          <w:p w14:paraId="26020E48" w14:textId="37EA9C8D" w:rsidR="000B6B2C" w:rsidRDefault="000B6B2C" w:rsidP="000B6B2C">
            <w:pPr>
              <w:ind w:right="-112"/>
              <w:rPr>
                <w:b/>
                <w:bCs/>
                <w:sz w:val="20"/>
                <w:szCs w:val="24"/>
              </w:rPr>
            </w:pPr>
          </w:p>
          <w:p w14:paraId="3E849022" w14:textId="7E9A4A0E" w:rsidR="000B6B2C" w:rsidRDefault="000B6B2C" w:rsidP="000B6B2C">
            <w:pPr>
              <w:ind w:right="-112"/>
              <w:rPr>
                <w:b/>
                <w:bCs/>
                <w:sz w:val="20"/>
                <w:szCs w:val="24"/>
              </w:rPr>
            </w:pPr>
          </w:p>
          <w:p w14:paraId="0017F5E6" w14:textId="324120F1" w:rsidR="000B6B2C" w:rsidRDefault="000B6B2C" w:rsidP="000B6B2C">
            <w:pPr>
              <w:ind w:right="-112"/>
              <w:rPr>
                <w:b/>
                <w:bCs/>
                <w:sz w:val="20"/>
                <w:szCs w:val="24"/>
              </w:rPr>
            </w:pPr>
          </w:p>
          <w:p w14:paraId="079993B9" w14:textId="29C4DCFA" w:rsidR="000B6B2C" w:rsidRDefault="000B6B2C" w:rsidP="000B6B2C">
            <w:pPr>
              <w:ind w:right="-112"/>
              <w:rPr>
                <w:b/>
                <w:bCs/>
                <w:sz w:val="20"/>
                <w:szCs w:val="24"/>
              </w:rPr>
            </w:pPr>
          </w:p>
          <w:p w14:paraId="005E2237" w14:textId="36533EB8" w:rsidR="000B6B2C" w:rsidRDefault="000B6B2C" w:rsidP="000B6B2C">
            <w:pPr>
              <w:ind w:right="-112"/>
              <w:rPr>
                <w:b/>
                <w:bCs/>
                <w:sz w:val="20"/>
                <w:szCs w:val="24"/>
              </w:rPr>
            </w:pPr>
          </w:p>
          <w:p w14:paraId="3299EF2A" w14:textId="711ED3F6" w:rsidR="000B6B2C" w:rsidRDefault="000B6B2C" w:rsidP="000B6B2C">
            <w:pPr>
              <w:ind w:right="-112"/>
              <w:rPr>
                <w:b/>
                <w:bCs/>
                <w:sz w:val="20"/>
                <w:szCs w:val="24"/>
              </w:rPr>
            </w:pPr>
          </w:p>
          <w:p w14:paraId="3BD7799A" w14:textId="5D211BDF" w:rsidR="004F14C7" w:rsidRDefault="000B6B2C" w:rsidP="00CC7073">
            <w:r>
              <w:rPr>
                <w:noProof/>
                <w:color w:val="FFFFFF" w:themeColor="background1"/>
              </w:rPr>
              <w:drawing>
                <wp:inline distT="0" distB="0" distL="0" distR="0" wp14:anchorId="5A372F20" wp14:editId="26FF8D87">
                  <wp:extent cx="2273300" cy="2819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0C967F" w14:textId="77777777" w:rsidR="006F194D" w:rsidRDefault="006F194D" w:rsidP="00CC7073">
            <w:pPr>
              <w:rPr>
                <w:b/>
                <w:bCs/>
                <w:color w:val="548AB7" w:themeColor="accent1" w:themeShade="BF"/>
                <w:sz w:val="24"/>
                <w:szCs w:val="32"/>
              </w:rPr>
            </w:pPr>
          </w:p>
          <w:p w14:paraId="38988FC9" w14:textId="11B2FFD0" w:rsidR="009856EE" w:rsidRPr="001E2650" w:rsidRDefault="00EC6869" w:rsidP="00CC7073">
            <w:pPr>
              <w:rPr>
                <w:b/>
                <w:bCs/>
                <w:color w:val="548AB7" w:themeColor="accent1" w:themeShade="BF"/>
                <w:sz w:val="24"/>
                <w:szCs w:val="32"/>
              </w:rPr>
            </w:pPr>
            <w:r>
              <w:rPr>
                <w:b/>
                <w:bCs/>
                <w:color w:val="548AB7" w:themeColor="accent1" w:themeShade="BF"/>
                <w:sz w:val="24"/>
                <w:szCs w:val="32"/>
              </w:rPr>
              <w:t>PROJECT</w:t>
            </w:r>
          </w:p>
          <w:p w14:paraId="7C3E9DF7" w14:textId="58F938F7" w:rsidR="001E2650" w:rsidRDefault="001E2650" w:rsidP="00CC7073">
            <w:pPr>
              <w:rPr>
                <w:b/>
                <w:bCs/>
                <w:sz w:val="20"/>
                <w:szCs w:val="24"/>
              </w:rPr>
            </w:pPr>
            <w:r w:rsidRPr="001E2650">
              <w:rPr>
                <w:b/>
                <w:bCs/>
                <w:sz w:val="20"/>
                <w:szCs w:val="24"/>
              </w:rPr>
              <w:t>“Brand pull of liquor” in Shaw Wallace.</w:t>
            </w:r>
          </w:p>
          <w:p w14:paraId="6C0B436E" w14:textId="45684DB3" w:rsidR="00882E9F" w:rsidRDefault="00882E9F" w:rsidP="00CC7073">
            <w:pPr>
              <w:rPr>
                <w:b/>
                <w:bCs/>
                <w:sz w:val="20"/>
                <w:szCs w:val="24"/>
              </w:rPr>
            </w:pPr>
          </w:p>
          <w:p w14:paraId="507BBA31" w14:textId="77777777" w:rsidR="001E2650" w:rsidRDefault="001E2650" w:rsidP="00CC7073">
            <w:pPr>
              <w:rPr>
                <w:b/>
                <w:bCs/>
                <w:sz w:val="20"/>
                <w:szCs w:val="24"/>
              </w:rPr>
            </w:pPr>
          </w:p>
          <w:p w14:paraId="1A6E65B2" w14:textId="7E45017A" w:rsidR="009856EE" w:rsidRDefault="00EC6869" w:rsidP="001E2650">
            <w:pPr>
              <w:pStyle w:val="Default"/>
              <w:rPr>
                <w:color w:val="5389B7"/>
                <w:sz w:val="23"/>
                <w:szCs w:val="23"/>
              </w:rPr>
            </w:pPr>
            <w:r>
              <w:rPr>
                <w:b/>
                <w:bCs/>
                <w:color w:val="5389B7"/>
              </w:rPr>
              <w:t>CERTIFICATION</w:t>
            </w:r>
          </w:p>
          <w:p w14:paraId="04380A1F" w14:textId="77777777" w:rsidR="001E2650" w:rsidRDefault="001E2650" w:rsidP="001E2650">
            <w:pPr>
              <w:pStyle w:val="Default"/>
              <w:rPr>
                <w:sz w:val="20"/>
                <w:szCs w:val="20"/>
              </w:rPr>
            </w:pPr>
            <w:r>
              <w:rPr>
                <w:b/>
                <w:bCs/>
                <w:sz w:val="20"/>
                <w:szCs w:val="20"/>
              </w:rPr>
              <w:t xml:space="preserve">IoT Foundation: </w:t>
            </w:r>
          </w:p>
          <w:p w14:paraId="74E8FB8F" w14:textId="77777777" w:rsidR="001E2650" w:rsidRDefault="001E2650" w:rsidP="001E2650">
            <w:pPr>
              <w:pStyle w:val="Default"/>
              <w:rPr>
                <w:sz w:val="20"/>
                <w:szCs w:val="20"/>
              </w:rPr>
            </w:pPr>
            <w:r>
              <w:rPr>
                <w:b/>
                <w:bCs/>
                <w:sz w:val="20"/>
                <w:szCs w:val="20"/>
              </w:rPr>
              <w:t xml:space="preserve">Low-Power Wireless Networking </w:t>
            </w:r>
          </w:p>
          <w:p w14:paraId="290794E9" w14:textId="77777777" w:rsidR="001E2650" w:rsidRDefault="001E2650" w:rsidP="001E2650">
            <w:pPr>
              <w:pStyle w:val="Default"/>
              <w:rPr>
                <w:sz w:val="20"/>
                <w:szCs w:val="20"/>
              </w:rPr>
            </w:pPr>
            <w:r>
              <w:rPr>
                <w:b/>
                <w:bCs/>
                <w:sz w:val="20"/>
                <w:szCs w:val="20"/>
              </w:rPr>
              <w:t xml:space="preserve">AWS for Non-Engineers: </w:t>
            </w:r>
          </w:p>
          <w:p w14:paraId="22E88125" w14:textId="77777777" w:rsidR="001E2650" w:rsidRDefault="001E2650" w:rsidP="001E2650">
            <w:pPr>
              <w:pStyle w:val="Default"/>
              <w:rPr>
                <w:sz w:val="20"/>
                <w:szCs w:val="20"/>
              </w:rPr>
            </w:pPr>
            <w:r>
              <w:rPr>
                <w:b/>
                <w:bCs/>
                <w:sz w:val="20"/>
                <w:szCs w:val="20"/>
              </w:rPr>
              <w:t xml:space="preserve">3 Core Services </w:t>
            </w:r>
          </w:p>
          <w:p w14:paraId="4CAF1B64" w14:textId="77777777" w:rsidR="001E2650" w:rsidRDefault="001E2650" w:rsidP="001E2650">
            <w:pPr>
              <w:pStyle w:val="Default"/>
              <w:rPr>
                <w:sz w:val="20"/>
                <w:szCs w:val="20"/>
              </w:rPr>
            </w:pPr>
            <w:r>
              <w:rPr>
                <w:b/>
                <w:bCs/>
                <w:sz w:val="20"/>
                <w:szCs w:val="20"/>
              </w:rPr>
              <w:t xml:space="preserve">Cloud Computing: </w:t>
            </w:r>
          </w:p>
          <w:p w14:paraId="24E807FC" w14:textId="77777777" w:rsidR="001E2650" w:rsidRDefault="001E2650" w:rsidP="001E2650">
            <w:pPr>
              <w:rPr>
                <w:b/>
                <w:bCs/>
                <w:sz w:val="20"/>
                <w:szCs w:val="20"/>
              </w:rPr>
            </w:pPr>
            <w:r>
              <w:rPr>
                <w:b/>
                <w:bCs/>
                <w:sz w:val="20"/>
                <w:szCs w:val="20"/>
              </w:rPr>
              <w:t xml:space="preserve">Cloud Governance </w:t>
            </w:r>
          </w:p>
          <w:p w14:paraId="7D9B8CDC" w14:textId="77777777" w:rsidR="009856EE" w:rsidRDefault="009856EE" w:rsidP="001E2650">
            <w:pPr>
              <w:rPr>
                <w:b/>
                <w:bCs/>
                <w:sz w:val="20"/>
                <w:szCs w:val="20"/>
              </w:rPr>
            </w:pPr>
          </w:p>
          <w:p w14:paraId="7F07F15A" w14:textId="70686296" w:rsidR="009856EE" w:rsidRPr="001752F8" w:rsidRDefault="00EC6869" w:rsidP="009856EE">
            <w:pPr>
              <w:pStyle w:val="Default"/>
              <w:rPr>
                <w:color w:val="5389B7"/>
              </w:rPr>
            </w:pPr>
            <w:r w:rsidRPr="001752F8">
              <w:rPr>
                <w:b/>
                <w:bCs/>
                <w:color w:val="5389B7"/>
              </w:rPr>
              <w:t>LANGUAGES</w:t>
            </w:r>
          </w:p>
          <w:p w14:paraId="5C7D8AFD" w14:textId="77777777" w:rsidR="009856EE" w:rsidRDefault="009856EE" w:rsidP="009856EE">
            <w:pPr>
              <w:pStyle w:val="Default"/>
              <w:rPr>
                <w:sz w:val="20"/>
                <w:szCs w:val="20"/>
              </w:rPr>
            </w:pPr>
            <w:r>
              <w:rPr>
                <w:b/>
                <w:bCs/>
                <w:sz w:val="20"/>
                <w:szCs w:val="20"/>
              </w:rPr>
              <w:t xml:space="preserve">English - Proficient </w:t>
            </w:r>
          </w:p>
          <w:p w14:paraId="5749FEA0" w14:textId="77777777" w:rsidR="009856EE" w:rsidRDefault="009856EE" w:rsidP="009856EE">
            <w:pPr>
              <w:pStyle w:val="Default"/>
              <w:rPr>
                <w:sz w:val="20"/>
                <w:szCs w:val="20"/>
              </w:rPr>
            </w:pPr>
            <w:r>
              <w:rPr>
                <w:b/>
                <w:bCs/>
                <w:sz w:val="20"/>
                <w:szCs w:val="20"/>
              </w:rPr>
              <w:t xml:space="preserve">Hindi - Proficient </w:t>
            </w:r>
          </w:p>
          <w:p w14:paraId="65362B0E" w14:textId="77777777" w:rsidR="009856EE" w:rsidRDefault="009856EE" w:rsidP="009856EE">
            <w:pPr>
              <w:rPr>
                <w:b/>
                <w:bCs/>
                <w:sz w:val="20"/>
                <w:szCs w:val="20"/>
              </w:rPr>
            </w:pPr>
            <w:r>
              <w:rPr>
                <w:b/>
                <w:bCs/>
                <w:sz w:val="20"/>
                <w:szCs w:val="20"/>
              </w:rPr>
              <w:t xml:space="preserve">Oriya - Native </w:t>
            </w:r>
          </w:p>
          <w:p w14:paraId="33E1EAF9" w14:textId="77777777" w:rsidR="009856EE" w:rsidRDefault="009856EE" w:rsidP="009856EE">
            <w:pPr>
              <w:rPr>
                <w:b/>
                <w:bCs/>
                <w:sz w:val="20"/>
                <w:szCs w:val="20"/>
              </w:rPr>
            </w:pPr>
          </w:p>
          <w:p w14:paraId="228D547E" w14:textId="367C38CC" w:rsidR="00655AA3" w:rsidRPr="001752F8" w:rsidRDefault="00655AA3" w:rsidP="00655AA3">
            <w:pPr>
              <w:pStyle w:val="Default"/>
              <w:rPr>
                <w:color w:val="5389B7"/>
              </w:rPr>
            </w:pPr>
            <w:r w:rsidRPr="001752F8">
              <w:rPr>
                <w:b/>
                <w:bCs/>
                <w:color w:val="5389B7"/>
              </w:rPr>
              <w:t>H</w:t>
            </w:r>
            <w:r w:rsidR="00EC6869" w:rsidRPr="001752F8">
              <w:rPr>
                <w:b/>
                <w:bCs/>
                <w:color w:val="5389B7"/>
              </w:rPr>
              <w:t>OBBIES</w:t>
            </w:r>
          </w:p>
          <w:p w14:paraId="22EF1E45" w14:textId="77777777" w:rsidR="00655AA3" w:rsidRDefault="00655AA3" w:rsidP="00655AA3">
            <w:pPr>
              <w:pStyle w:val="Default"/>
              <w:rPr>
                <w:sz w:val="20"/>
                <w:szCs w:val="20"/>
              </w:rPr>
            </w:pPr>
            <w:r>
              <w:rPr>
                <w:b/>
                <w:bCs/>
                <w:sz w:val="20"/>
                <w:szCs w:val="20"/>
              </w:rPr>
              <w:t xml:space="preserve">Reading Books </w:t>
            </w:r>
          </w:p>
          <w:p w14:paraId="4A691542" w14:textId="77777777" w:rsidR="00655AA3" w:rsidRDefault="00655AA3" w:rsidP="00655AA3">
            <w:pPr>
              <w:pStyle w:val="Default"/>
              <w:rPr>
                <w:sz w:val="20"/>
                <w:szCs w:val="20"/>
              </w:rPr>
            </w:pPr>
            <w:r>
              <w:rPr>
                <w:b/>
                <w:bCs/>
                <w:sz w:val="20"/>
                <w:szCs w:val="20"/>
              </w:rPr>
              <w:t xml:space="preserve">Listening Music </w:t>
            </w:r>
          </w:p>
          <w:p w14:paraId="3C6156CC" w14:textId="77777777" w:rsidR="00655AA3" w:rsidRDefault="00655AA3" w:rsidP="00655AA3">
            <w:pPr>
              <w:pStyle w:val="Default"/>
              <w:rPr>
                <w:sz w:val="20"/>
                <w:szCs w:val="20"/>
              </w:rPr>
            </w:pPr>
            <w:r>
              <w:rPr>
                <w:b/>
                <w:bCs/>
                <w:sz w:val="20"/>
                <w:szCs w:val="20"/>
              </w:rPr>
              <w:t xml:space="preserve">Surfing LinkedIn </w:t>
            </w:r>
          </w:p>
          <w:p w14:paraId="5AA55135" w14:textId="77777777" w:rsidR="009856EE" w:rsidRDefault="00655AA3" w:rsidP="00655AA3">
            <w:pPr>
              <w:rPr>
                <w:b/>
                <w:bCs/>
                <w:sz w:val="20"/>
                <w:szCs w:val="20"/>
              </w:rPr>
            </w:pPr>
            <w:r>
              <w:rPr>
                <w:b/>
                <w:bCs/>
                <w:sz w:val="20"/>
                <w:szCs w:val="20"/>
              </w:rPr>
              <w:t xml:space="preserve">Travelling </w:t>
            </w:r>
          </w:p>
          <w:p w14:paraId="337B92CD" w14:textId="77777777" w:rsidR="00655AA3" w:rsidRDefault="00655AA3" w:rsidP="00655AA3">
            <w:pPr>
              <w:rPr>
                <w:b/>
                <w:bCs/>
                <w:sz w:val="20"/>
                <w:szCs w:val="20"/>
              </w:rPr>
            </w:pPr>
          </w:p>
          <w:p w14:paraId="4A52CEFE" w14:textId="076D6C2F" w:rsidR="00655AA3" w:rsidRPr="001752F8" w:rsidRDefault="00655AA3" w:rsidP="00655AA3">
            <w:pPr>
              <w:pStyle w:val="Default"/>
              <w:rPr>
                <w:color w:val="5389B7"/>
              </w:rPr>
            </w:pPr>
            <w:r w:rsidRPr="001752F8">
              <w:rPr>
                <w:b/>
                <w:bCs/>
                <w:color w:val="5389B7"/>
              </w:rPr>
              <w:t>A</w:t>
            </w:r>
            <w:r w:rsidR="00EC6869" w:rsidRPr="001752F8">
              <w:rPr>
                <w:b/>
                <w:bCs/>
                <w:color w:val="5389B7"/>
              </w:rPr>
              <w:t>WARDS</w:t>
            </w:r>
          </w:p>
          <w:p w14:paraId="65DBD624" w14:textId="77777777" w:rsidR="00655AA3" w:rsidRDefault="00655AA3" w:rsidP="00655AA3">
            <w:pPr>
              <w:pStyle w:val="Default"/>
              <w:rPr>
                <w:sz w:val="20"/>
                <w:szCs w:val="20"/>
              </w:rPr>
            </w:pPr>
            <w:r>
              <w:rPr>
                <w:b/>
                <w:bCs/>
                <w:sz w:val="20"/>
                <w:szCs w:val="20"/>
              </w:rPr>
              <w:t xml:space="preserve">Business Excellency Award - 2016 </w:t>
            </w:r>
          </w:p>
          <w:p w14:paraId="3DB30430" w14:textId="77777777" w:rsidR="00655AA3" w:rsidRDefault="00655AA3" w:rsidP="00655AA3">
            <w:pPr>
              <w:pStyle w:val="Default"/>
              <w:rPr>
                <w:sz w:val="20"/>
                <w:szCs w:val="20"/>
              </w:rPr>
            </w:pPr>
            <w:r>
              <w:rPr>
                <w:b/>
                <w:bCs/>
                <w:sz w:val="20"/>
                <w:szCs w:val="20"/>
              </w:rPr>
              <w:t xml:space="preserve">Writer Business Services Pvt. Ltd. </w:t>
            </w:r>
          </w:p>
          <w:p w14:paraId="17B46880" w14:textId="77777777" w:rsidR="00655AA3" w:rsidRDefault="00655AA3" w:rsidP="00655AA3">
            <w:pPr>
              <w:pStyle w:val="Default"/>
              <w:rPr>
                <w:sz w:val="20"/>
                <w:szCs w:val="20"/>
              </w:rPr>
            </w:pPr>
            <w:r>
              <w:rPr>
                <w:b/>
                <w:bCs/>
                <w:sz w:val="20"/>
                <w:szCs w:val="20"/>
              </w:rPr>
              <w:t xml:space="preserve">President’s Award - 2012 </w:t>
            </w:r>
          </w:p>
          <w:p w14:paraId="7F19BFC7" w14:textId="77777777" w:rsidR="00655AA3" w:rsidRDefault="00655AA3" w:rsidP="00655AA3">
            <w:pPr>
              <w:pStyle w:val="Default"/>
              <w:rPr>
                <w:sz w:val="20"/>
                <w:szCs w:val="20"/>
              </w:rPr>
            </w:pPr>
            <w:r>
              <w:rPr>
                <w:b/>
                <w:bCs/>
                <w:sz w:val="20"/>
                <w:szCs w:val="20"/>
              </w:rPr>
              <w:t xml:space="preserve">Hitachi Maxell Ltd. </w:t>
            </w:r>
          </w:p>
          <w:p w14:paraId="19DF27DC" w14:textId="77777777" w:rsidR="00655AA3" w:rsidRDefault="00655AA3" w:rsidP="00655AA3">
            <w:pPr>
              <w:pStyle w:val="Default"/>
              <w:rPr>
                <w:sz w:val="20"/>
                <w:szCs w:val="20"/>
              </w:rPr>
            </w:pPr>
            <w:r>
              <w:rPr>
                <w:b/>
                <w:bCs/>
                <w:sz w:val="20"/>
                <w:szCs w:val="20"/>
              </w:rPr>
              <w:t xml:space="preserve">Chairman &amp; MD’s Award - 2006 </w:t>
            </w:r>
          </w:p>
          <w:p w14:paraId="00BD9D8D" w14:textId="77777777" w:rsidR="00655AA3" w:rsidRDefault="00655AA3" w:rsidP="00655AA3">
            <w:pPr>
              <w:rPr>
                <w:b/>
                <w:bCs/>
                <w:sz w:val="20"/>
                <w:szCs w:val="20"/>
              </w:rPr>
            </w:pPr>
            <w:r>
              <w:rPr>
                <w:b/>
                <w:bCs/>
                <w:sz w:val="20"/>
                <w:szCs w:val="20"/>
              </w:rPr>
              <w:t xml:space="preserve">Lipi Data Systems Ltd. </w:t>
            </w:r>
          </w:p>
          <w:p w14:paraId="2EDB82E9" w14:textId="77777777" w:rsidR="00655AA3" w:rsidRDefault="00655AA3" w:rsidP="00655AA3">
            <w:pPr>
              <w:rPr>
                <w:b/>
                <w:bCs/>
                <w:sz w:val="20"/>
                <w:szCs w:val="20"/>
              </w:rPr>
            </w:pPr>
          </w:p>
          <w:p w14:paraId="695914FC" w14:textId="77777777" w:rsidR="00655AA3" w:rsidRDefault="00655AA3" w:rsidP="00655AA3">
            <w:pPr>
              <w:rPr>
                <w:b/>
                <w:bCs/>
                <w:sz w:val="20"/>
                <w:szCs w:val="20"/>
              </w:rPr>
            </w:pPr>
          </w:p>
          <w:p w14:paraId="677B7962" w14:textId="77777777" w:rsidR="00655AA3" w:rsidRDefault="00655AA3" w:rsidP="00655AA3">
            <w:pPr>
              <w:rPr>
                <w:b/>
                <w:bCs/>
                <w:sz w:val="20"/>
                <w:szCs w:val="20"/>
              </w:rPr>
            </w:pPr>
          </w:p>
          <w:p w14:paraId="3D6D3C2D" w14:textId="77777777" w:rsidR="00655AA3" w:rsidRDefault="00655AA3" w:rsidP="00655AA3">
            <w:pPr>
              <w:rPr>
                <w:b/>
                <w:bCs/>
                <w:sz w:val="20"/>
                <w:szCs w:val="20"/>
              </w:rPr>
            </w:pPr>
          </w:p>
          <w:p w14:paraId="7BCA0E84" w14:textId="77777777" w:rsidR="00655AA3" w:rsidRDefault="00655AA3" w:rsidP="00655AA3">
            <w:pPr>
              <w:rPr>
                <w:b/>
                <w:bCs/>
                <w:sz w:val="20"/>
                <w:szCs w:val="20"/>
              </w:rPr>
            </w:pPr>
          </w:p>
          <w:p w14:paraId="2061FBD7" w14:textId="1A046499" w:rsidR="00655AA3" w:rsidRDefault="00655AA3" w:rsidP="00655AA3">
            <w:pPr>
              <w:rPr>
                <w:b/>
                <w:bCs/>
                <w:sz w:val="20"/>
                <w:szCs w:val="20"/>
              </w:rPr>
            </w:pPr>
          </w:p>
          <w:p w14:paraId="35940AF0" w14:textId="0B746C5D" w:rsidR="00FD5103" w:rsidRDefault="00FD5103" w:rsidP="00655AA3">
            <w:pPr>
              <w:rPr>
                <w:b/>
                <w:bCs/>
                <w:sz w:val="20"/>
                <w:szCs w:val="20"/>
              </w:rPr>
            </w:pPr>
          </w:p>
          <w:p w14:paraId="0C6DD0BA" w14:textId="77777777" w:rsidR="00FD5103" w:rsidRDefault="00FD5103" w:rsidP="00655AA3">
            <w:pPr>
              <w:rPr>
                <w:b/>
                <w:bCs/>
                <w:sz w:val="20"/>
                <w:szCs w:val="20"/>
              </w:rPr>
            </w:pPr>
          </w:p>
          <w:p w14:paraId="7CBFF242" w14:textId="77777777" w:rsidR="00655AA3" w:rsidRDefault="00655AA3" w:rsidP="00655AA3">
            <w:pPr>
              <w:rPr>
                <w:b/>
                <w:bCs/>
                <w:sz w:val="20"/>
                <w:szCs w:val="20"/>
              </w:rPr>
            </w:pPr>
          </w:p>
          <w:p w14:paraId="5739DD75" w14:textId="24E593ED" w:rsidR="00655AA3" w:rsidRPr="001752F8" w:rsidRDefault="00EC6869" w:rsidP="00655AA3">
            <w:pPr>
              <w:pStyle w:val="Default"/>
              <w:rPr>
                <w:color w:val="5389B7"/>
              </w:rPr>
            </w:pPr>
            <w:r w:rsidRPr="001752F8">
              <w:rPr>
                <w:b/>
                <w:bCs/>
                <w:color w:val="5389B7"/>
              </w:rPr>
              <w:t>PERSONAL BACKGROUND</w:t>
            </w:r>
          </w:p>
          <w:p w14:paraId="61F1BB00" w14:textId="77777777" w:rsidR="00655AA3" w:rsidRDefault="00655AA3" w:rsidP="00655AA3">
            <w:pPr>
              <w:pStyle w:val="Default"/>
              <w:rPr>
                <w:sz w:val="20"/>
                <w:szCs w:val="20"/>
              </w:rPr>
            </w:pPr>
            <w:r>
              <w:rPr>
                <w:b/>
                <w:bCs/>
                <w:sz w:val="20"/>
                <w:szCs w:val="20"/>
              </w:rPr>
              <w:t xml:space="preserve">Date of Birth - June 18, 1972 </w:t>
            </w:r>
          </w:p>
          <w:p w14:paraId="119FE59D" w14:textId="77777777" w:rsidR="00655AA3" w:rsidRDefault="00655AA3" w:rsidP="00655AA3">
            <w:pPr>
              <w:pStyle w:val="Default"/>
              <w:rPr>
                <w:sz w:val="20"/>
                <w:szCs w:val="20"/>
              </w:rPr>
            </w:pPr>
            <w:r>
              <w:rPr>
                <w:b/>
                <w:bCs/>
                <w:sz w:val="20"/>
                <w:szCs w:val="20"/>
              </w:rPr>
              <w:t xml:space="preserve">Sex - Male </w:t>
            </w:r>
          </w:p>
          <w:p w14:paraId="3E38801E" w14:textId="77777777" w:rsidR="00655AA3" w:rsidRDefault="00655AA3" w:rsidP="00655AA3">
            <w:pPr>
              <w:pStyle w:val="Default"/>
              <w:rPr>
                <w:sz w:val="20"/>
                <w:szCs w:val="20"/>
              </w:rPr>
            </w:pPr>
            <w:r>
              <w:rPr>
                <w:b/>
                <w:bCs/>
                <w:sz w:val="20"/>
                <w:szCs w:val="20"/>
              </w:rPr>
              <w:t xml:space="preserve">Marital Status - Married </w:t>
            </w:r>
          </w:p>
          <w:p w14:paraId="1897CEB3" w14:textId="77777777" w:rsidR="00655AA3" w:rsidRDefault="00655AA3" w:rsidP="00655AA3">
            <w:pPr>
              <w:pStyle w:val="Default"/>
              <w:rPr>
                <w:sz w:val="20"/>
                <w:szCs w:val="20"/>
              </w:rPr>
            </w:pPr>
            <w:r>
              <w:rPr>
                <w:b/>
                <w:bCs/>
                <w:sz w:val="20"/>
                <w:szCs w:val="20"/>
              </w:rPr>
              <w:t xml:space="preserve">Nationality - Indian </w:t>
            </w:r>
          </w:p>
          <w:p w14:paraId="12E16DAA" w14:textId="77777777" w:rsidR="00655AA3" w:rsidRDefault="00655AA3" w:rsidP="00655AA3">
            <w:pPr>
              <w:pStyle w:val="Default"/>
              <w:rPr>
                <w:sz w:val="20"/>
                <w:szCs w:val="20"/>
              </w:rPr>
            </w:pPr>
            <w:r>
              <w:rPr>
                <w:b/>
                <w:bCs/>
                <w:sz w:val="20"/>
                <w:szCs w:val="20"/>
              </w:rPr>
              <w:t xml:space="preserve">Passport - U9424965 </w:t>
            </w:r>
          </w:p>
          <w:p w14:paraId="5EF07D7E" w14:textId="75D8717F" w:rsidR="00655AA3" w:rsidRDefault="00655AA3" w:rsidP="00655AA3">
            <w:pPr>
              <w:rPr>
                <w:b/>
                <w:bCs/>
                <w:sz w:val="20"/>
                <w:szCs w:val="20"/>
              </w:rPr>
            </w:pPr>
            <w:r>
              <w:rPr>
                <w:b/>
                <w:bCs/>
                <w:sz w:val="20"/>
                <w:szCs w:val="20"/>
              </w:rPr>
              <w:t xml:space="preserve">Reference - On Demand </w:t>
            </w:r>
          </w:p>
          <w:p w14:paraId="0B870801" w14:textId="564AD35F" w:rsidR="00706DBC" w:rsidRDefault="00706DBC" w:rsidP="00655AA3">
            <w:pPr>
              <w:rPr>
                <w:b/>
                <w:bCs/>
                <w:sz w:val="20"/>
                <w:szCs w:val="20"/>
              </w:rPr>
            </w:pPr>
          </w:p>
          <w:p w14:paraId="66684418" w14:textId="77777777" w:rsidR="00706DBC" w:rsidRPr="001E2650" w:rsidRDefault="00706DBC" w:rsidP="00706DBC">
            <w:pPr>
              <w:rPr>
                <w:b/>
                <w:bCs/>
                <w:color w:val="548AB7" w:themeColor="accent1" w:themeShade="BF"/>
                <w:sz w:val="24"/>
                <w:szCs w:val="32"/>
              </w:rPr>
            </w:pPr>
            <w:r>
              <w:rPr>
                <w:b/>
                <w:bCs/>
                <w:color w:val="548AB7" w:themeColor="accent1" w:themeShade="BF"/>
                <w:sz w:val="24"/>
                <w:szCs w:val="32"/>
              </w:rPr>
              <w:t>STATE LEVEL SEMINAR</w:t>
            </w:r>
          </w:p>
          <w:p w14:paraId="49094C3F" w14:textId="77777777" w:rsidR="00706DBC" w:rsidRDefault="00706DBC" w:rsidP="00706DBC">
            <w:pPr>
              <w:rPr>
                <w:b/>
                <w:bCs/>
                <w:sz w:val="20"/>
                <w:szCs w:val="24"/>
              </w:rPr>
            </w:pPr>
            <w:r>
              <w:rPr>
                <w:b/>
                <w:bCs/>
                <w:sz w:val="20"/>
                <w:szCs w:val="24"/>
              </w:rPr>
              <w:t>“Communication the Skill of Management”</w:t>
            </w:r>
          </w:p>
          <w:p w14:paraId="0A56B55C" w14:textId="77777777" w:rsidR="00EC6869" w:rsidRDefault="00EC6869" w:rsidP="00655AA3">
            <w:pPr>
              <w:rPr>
                <w:b/>
                <w:bCs/>
                <w:sz w:val="20"/>
                <w:szCs w:val="20"/>
              </w:rPr>
            </w:pPr>
          </w:p>
          <w:p w14:paraId="4E3C343D" w14:textId="77777777" w:rsidR="00EC6869" w:rsidRDefault="00EC6869" w:rsidP="00EC6869">
            <w:pPr>
              <w:pStyle w:val="Default"/>
              <w:rPr>
                <w:color w:val="5389B7"/>
                <w:sz w:val="23"/>
                <w:szCs w:val="23"/>
              </w:rPr>
            </w:pPr>
            <w:r w:rsidRPr="001752F8">
              <w:rPr>
                <w:b/>
                <w:bCs/>
                <w:color w:val="5389B7"/>
              </w:rPr>
              <w:t>ADDRESS</w:t>
            </w:r>
            <w:r>
              <w:rPr>
                <w:b/>
                <w:bCs/>
                <w:color w:val="5389B7"/>
                <w:sz w:val="23"/>
                <w:szCs w:val="23"/>
              </w:rPr>
              <w:t xml:space="preserve"> </w:t>
            </w:r>
          </w:p>
          <w:p w14:paraId="76ACE465" w14:textId="77777777" w:rsidR="00EC6869" w:rsidRDefault="00EC6869" w:rsidP="00EC6869">
            <w:pPr>
              <w:pStyle w:val="Default"/>
              <w:rPr>
                <w:sz w:val="20"/>
                <w:szCs w:val="20"/>
              </w:rPr>
            </w:pPr>
            <w:r>
              <w:rPr>
                <w:b/>
                <w:bCs/>
                <w:sz w:val="20"/>
                <w:szCs w:val="20"/>
              </w:rPr>
              <w:t xml:space="preserve">C-702, Hillcrest, </w:t>
            </w:r>
          </w:p>
          <w:p w14:paraId="61C2E788" w14:textId="77777777" w:rsidR="00EC6869" w:rsidRDefault="00EC6869" w:rsidP="00EC6869">
            <w:pPr>
              <w:pStyle w:val="Default"/>
              <w:rPr>
                <w:sz w:val="20"/>
                <w:szCs w:val="20"/>
              </w:rPr>
            </w:pPr>
            <w:r>
              <w:rPr>
                <w:b/>
                <w:bCs/>
                <w:sz w:val="20"/>
                <w:szCs w:val="20"/>
              </w:rPr>
              <w:t xml:space="preserve">Off JVLR, Opp. SEEPZ Gate No. 3, </w:t>
            </w:r>
          </w:p>
          <w:p w14:paraId="0D393B87" w14:textId="77777777" w:rsidR="00EC6869" w:rsidRDefault="00EC6869" w:rsidP="00EC6869">
            <w:pPr>
              <w:pStyle w:val="Default"/>
              <w:rPr>
                <w:sz w:val="20"/>
                <w:szCs w:val="20"/>
              </w:rPr>
            </w:pPr>
            <w:r>
              <w:rPr>
                <w:b/>
                <w:bCs/>
                <w:sz w:val="20"/>
                <w:szCs w:val="20"/>
              </w:rPr>
              <w:t xml:space="preserve">Andheri (E), Mumbai – 400093 </w:t>
            </w:r>
          </w:p>
          <w:p w14:paraId="60FF9C21" w14:textId="030E904B" w:rsidR="00EC6869" w:rsidRPr="004D3011" w:rsidRDefault="00EC6869" w:rsidP="00EC6869">
            <w:r>
              <w:rPr>
                <w:b/>
                <w:bCs/>
                <w:sz w:val="20"/>
                <w:szCs w:val="20"/>
              </w:rPr>
              <w:t xml:space="preserve">Maharashtra </w:t>
            </w:r>
          </w:p>
        </w:tc>
        <w:tc>
          <w:tcPr>
            <w:tcW w:w="632" w:type="dxa"/>
          </w:tcPr>
          <w:p w14:paraId="491594C0" w14:textId="77777777" w:rsidR="00CC7073" w:rsidRDefault="00CC7073" w:rsidP="00CC7073">
            <w:pPr>
              <w:tabs>
                <w:tab w:val="left" w:pos="990"/>
              </w:tabs>
            </w:pPr>
          </w:p>
        </w:tc>
        <w:tc>
          <w:tcPr>
            <w:tcW w:w="7025" w:type="dxa"/>
          </w:tcPr>
          <w:sdt>
            <w:sdtPr>
              <w:id w:val="1049110328"/>
              <w:placeholder>
                <w:docPart w:val="8929D6AEF466479CAECA3BAF24A6B1AD"/>
              </w:placeholder>
              <w:temporary/>
              <w:showingPlcHdr/>
              <w15:appearance w15:val="hidden"/>
            </w:sdtPr>
            <w:sdtEndPr/>
            <w:sdtContent>
              <w:p w14:paraId="392EF9CF" w14:textId="77777777" w:rsidR="00CC7073" w:rsidRDefault="00CC7073" w:rsidP="00CC7073">
                <w:pPr>
                  <w:pStyle w:val="Heading2"/>
                </w:pPr>
                <w:r w:rsidRPr="00036450">
                  <w:t>EDUCATION</w:t>
                </w:r>
              </w:p>
            </w:sdtContent>
          </w:sdt>
          <w:p w14:paraId="5A325DDA" w14:textId="77777777" w:rsidR="00CC7073" w:rsidRPr="004B524B" w:rsidRDefault="00CC7073" w:rsidP="00CC7073">
            <w:pPr>
              <w:pStyle w:val="Heading4"/>
              <w:rPr>
                <w:sz w:val="20"/>
                <w:szCs w:val="20"/>
              </w:rPr>
            </w:pPr>
            <w:r w:rsidRPr="004B524B">
              <w:rPr>
                <w:sz w:val="20"/>
                <w:szCs w:val="20"/>
              </w:rPr>
              <w:t>National Institute of Human Resources Development</w:t>
            </w:r>
          </w:p>
          <w:p w14:paraId="5947645D" w14:textId="66B20B32" w:rsidR="00CC7073" w:rsidRDefault="00CC7073" w:rsidP="00CC7073">
            <w:pPr>
              <w:rPr>
                <w:sz w:val="20"/>
                <w:szCs w:val="20"/>
              </w:rPr>
            </w:pPr>
            <w:r w:rsidRPr="004B524B">
              <w:rPr>
                <w:sz w:val="20"/>
                <w:szCs w:val="20"/>
              </w:rPr>
              <w:t>Post Graduate Diploma in HR</w:t>
            </w:r>
            <w:r w:rsidR="003613E8">
              <w:rPr>
                <w:sz w:val="20"/>
                <w:szCs w:val="20"/>
              </w:rPr>
              <w:t>D</w:t>
            </w:r>
            <w:r w:rsidRPr="004B524B">
              <w:rPr>
                <w:sz w:val="20"/>
                <w:szCs w:val="20"/>
              </w:rPr>
              <w:t>.</w:t>
            </w:r>
          </w:p>
          <w:p w14:paraId="571BBA5B" w14:textId="77777777" w:rsidR="00CC7073" w:rsidRPr="004B524B" w:rsidRDefault="00CC7073" w:rsidP="00CC7073">
            <w:pPr>
              <w:pStyle w:val="Heading4"/>
              <w:rPr>
                <w:sz w:val="20"/>
                <w:szCs w:val="20"/>
              </w:rPr>
            </w:pPr>
            <w:r w:rsidRPr="004B524B">
              <w:rPr>
                <w:sz w:val="20"/>
                <w:szCs w:val="20"/>
              </w:rPr>
              <w:t xml:space="preserve">Berhampur University </w:t>
            </w:r>
          </w:p>
          <w:p w14:paraId="5DC92633" w14:textId="77777777" w:rsidR="00CC7073" w:rsidRDefault="00CC7073" w:rsidP="00CC7073">
            <w:pPr>
              <w:rPr>
                <w:sz w:val="20"/>
                <w:szCs w:val="20"/>
              </w:rPr>
            </w:pPr>
            <w:r w:rsidRPr="004B524B">
              <w:rPr>
                <w:sz w:val="20"/>
                <w:szCs w:val="20"/>
              </w:rPr>
              <w:t>Bachelor of Arts with Mathematics (Hons.) &amp; Economics</w:t>
            </w:r>
          </w:p>
          <w:p w14:paraId="7BD5B174" w14:textId="77777777" w:rsidR="00CC7073" w:rsidRPr="004B524B" w:rsidRDefault="00CC7073" w:rsidP="00CC7073">
            <w:pPr>
              <w:rPr>
                <w:sz w:val="20"/>
                <w:szCs w:val="20"/>
              </w:rPr>
            </w:pPr>
            <w:r w:rsidRPr="004B524B">
              <w:rPr>
                <w:b/>
                <w:bCs/>
                <w:sz w:val="20"/>
                <w:szCs w:val="20"/>
              </w:rPr>
              <w:t>Telecommunication Consultants India Ltd</w:t>
            </w:r>
            <w:r w:rsidRPr="004B524B">
              <w:rPr>
                <w:sz w:val="20"/>
                <w:szCs w:val="20"/>
              </w:rPr>
              <w:t>.</w:t>
            </w:r>
          </w:p>
          <w:p w14:paraId="5005A527" w14:textId="77777777" w:rsidR="00CC7073" w:rsidRDefault="00CC7073" w:rsidP="00CC7073">
            <w:r w:rsidRPr="004B524B">
              <w:rPr>
                <w:sz w:val="20"/>
                <w:szCs w:val="20"/>
              </w:rPr>
              <w:t>Diploma in Computer Application</w:t>
            </w:r>
          </w:p>
          <w:sdt>
            <w:sdtPr>
              <w:id w:val="1001553383"/>
              <w:placeholder>
                <w:docPart w:val="BC9A6FECA8D748628F208A5BB34A38D6"/>
              </w:placeholder>
              <w:temporary/>
              <w:showingPlcHdr/>
              <w15:appearance w15:val="hidden"/>
            </w:sdtPr>
            <w:sdtEndPr/>
            <w:sdtContent>
              <w:p w14:paraId="039DA64F" w14:textId="77777777" w:rsidR="00CC7073" w:rsidRDefault="00CC7073" w:rsidP="00CC7073">
                <w:pPr>
                  <w:pStyle w:val="Heading2"/>
                </w:pPr>
                <w:r w:rsidRPr="00036450">
                  <w:t>WORK EXPERIENCE</w:t>
                </w:r>
              </w:p>
            </w:sdtContent>
          </w:sdt>
          <w:p w14:paraId="5201CFB5" w14:textId="54CF783D" w:rsidR="00CC7073" w:rsidRPr="004B524B" w:rsidRDefault="00B85B5F" w:rsidP="00CC7073">
            <w:pPr>
              <w:pStyle w:val="Heading4"/>
              <w:rPr>
                <w:sz w:val="20"/>
                <w:szCs w:val="20"/>
              </w:rPr>
            </w:pPr>
            <w:r>
              <w:rPr>
                <w:sz w:val="20"/>
                <w:szCs w:val="20"/>
              </w:rPr>
              <w:t>HTV Solutions LLP</w:t>
            </w:r>
            <w:r w:rsidR="00CC7073">
              <w:rPr>
                <w:sz w:val="20"/>
                <w:szCs w:val="20"/>
              </w:rPr>
              <w:t xml:space="preserve">                                  </w:t>
            </w:r>
            <w:r w:rsidR="00136FE3">
              <w:rPr>
                <w:sz w:val="20"/>
                <w:szCs w:val="20"/>
              </w:rPr>
              <w:t xml:space="preserve">    </w:t>
            </w:r>
            <w:r>
              <w:rPr>
                <w:sz w:val="20"/>
                <w:szCs w:val="20"/>
              </w:rPr>
              <w:t xml:space="preserve">                      </w:t>
            </w:r>
            <w:r w:rsidR="00136FE3">
              <w:rPr>
                <w:sz w:val="20"/>
                <w:szCs w:val="20"/>
              </w:rPr>
              <w:t xml:space="preserve"> </w:t>
            </w:r>
            <w:r>
              <w:rPr>
                <w:sz w:val="20"/>
                <w:szCs w:val="20"/>
              </w:rPr>
              <w:t>Founder and CEO</w:t>
            </w:r>
          </w:p>
          <w:p w14:paraId="2A8A36A3" w14:textId="4841A44A" w:rsidR="00CC7073" w:rsidRPr="004B524B" w:rsidRDefault="009769F5" w:rsidP="00CC7073">
            <w:pPr>
              <w:rPr>
                <w:sz w:val="20"/>
                <w:szCs w:val="20"/>
              </w:rPr>
            </w:pPr>
            <w:r>
              <w:rPr>
                <w:sz w:val="20"/>
                <w:szCs w:val="20"/>
              </w:rPr>
              <w:t>Sep</w:t>
            </w:r>
            <w:r w:rsidR="00CC7073" w:rsidRPr="004B524B">
              <w:rPr>
                <w:sz w:val="20"/>
                <w:szCs w:val="20"/>
              </w:rPr>
              <w:t>’2</w:t>
            </w:r>
            <w:r>
              <w:rPr>
                <w:sz w:val="20"/>
                <w:szCs w:val="20"/>
              </w:rPr>
              <w:t>1</w:t>
            </w:r>
            <w:r w:rsidR="00CC7073" w:rsidRPr="004B524B">
              <w:rPr>
                <w:sz w:val="20"/>
                <w:szCs w:val="20"/>
              </w:rPr>
              <w:t xml:space="preserve"> onwards</w:t>
            </w:r>
          </w:p>
          <w:p w14:paraId="6E93B976" w14:textId="77777777" w:rsidR="000A2DA1" w:rsidRPr="000A2DA1" w:rsidRDefault="000A2DA1" w:rsidP="000A2DA1">
            <w:pPr>
              <w:numPr>
                <w:ilvl w:val="0"/>
                <w:numId w:val="16"/>
              </w:numPr>
              <w:tabs>
                <w:tab w:val="clear" w:pos="720"/>
                <w:tab w:val="num" w:pos="386"/>
              </w:tabs>
              <w:spacing w:before="100" w:beforeAutospacing="1" w:after="100" w:afterAutospacing="1"/>
              <w:ind w:left="245" w:hanging="334"/>
              <w:jc w:val="both"/>
              <w:rPr>
                <w:rFonts w:asciiTheme="majorHAnsi" w:eastAsia="Times New Roman" w:hAnsiTheme="majorHAnsi" w:cs="Times New Roman"/>
                <w:color w:val="000000"/>
                <w:sz w:val="20"/>
                <w:szCs w:val="20"/>
                <w:lang w:val="en-IN" w:eastAsia="en-IN"/>
              </w:rPr>
            </w:pPr>
            <w:r w:rsidRPr="000A2DA1">
              <w:rPr>
                <w:rFonts w:asciiTheme="majorHAnsi" w:eastAsia="Times New Roman" w:hAnsiTheme="majorHAnsi" w:cs="Times New Roman"/>
                <w:color w:val="000000"/>
                <w:sz w:val="20"/>
                <w:szCs w:val="20"/>
                <w:lang w:val="en-IN" w:eastAsia="en-IN"/>
              </w:rPr>
              <w:t>We, at HTV Solutions LLP, believe that today's world is all about technology and every business needs and wants for technology solutions is different as no two-business use same in either of their features. So, we crafted the perfect solution for this problem and whereby all our offered services are tailored made customized as per our clients need towards growing their business.</w:t>
            </w:r>
          </w:p>
          <w:p w14:paraId="343ED383" w14:textId="77777777" w:rsidR="000A2DA1" w:rsidRPr="000A2DA1" w:rsidRDefault="000A2DA1" w:rsidP="000A2DA1">
            <w:pPr>
              <w:numPr>
                <w:ilvl w:val="0"/>
                <w:numId w:val="16"/>
              </w:numPr>
              <w:tabs>
                <w:tab w:val="clear" w:pos="720"/>
                <w:tab w:val="num" w:pos="386"/>
              </w:tabs>
              <w:spacing w:before="100" w:beforeAutospacing="1" w:after="100" w:afterAutospacing="1"/>
              <w:ind w:left="245" w:hanging="334"/>
              <w:jc w:val="both"/>
              <w:rPr>
                <w:rFonts w:asciiTheme="majorHAnsi" w:eastAsia="Times New Roman" w:hAnsiTheme="majorHAnsi" w:cs="Times New Roman"/>
                <w:color w:val="000000"/>
                <w:sz w:val="20"/>
                <w:szCs w:val="20"/>
                <w:lang w:val="en-IN" w:eastAsia="en-IN"/>
              </w:rPr>
            </w:pPr>
            <w:r w:rsidRPr="000A2DA1">
              <w:rPr>
                <w:rFonts w:ascii="Arial" w:eastAsia="Times New Roman" w:hAnsi="Arial" w:cs="Arial"/>
                <w:color w:val="000000"/>
                <w:sz w:val="20"/>
                <w:szCs w:val="20"/>
                <w:lang w:val="en-IN" w:eastAsia="en-IN"/>
              </w:rPr>
              <w:t>​</w:t>
            </w:r>
            <w:r w:rsidRPr="000A2DA1">
              <w:rPr>
                <w:rFonts w:asciiTheme="majorHAnsi" w:eastAsia="Times New Roman" w:hAnsiTheme="majorHAnsi" w:cs="Times New Roman"/>
                <w:color w:val="000000"/>
                <w:sz w:val="20"/>
                <w:szCs w:val="20"/>
                <w:lang w:val="en-IN" w:eastAsia="en-IN"/>
              </w:rPr>
              <w:t>HTV Solutions LLP is formed with a theme and central vision of providing world-class technology and digital solutions to customers Pan India based on their business operations. We, at the core of our service delivery believe our services are well crafted and can be altered and modified for any business as for every business problem we have a solution.</w:t>
            </w:r>
          </w:p>
          <w:p w14:paraId="694514F1" w14:textId="77777777" w:rsidR="000A2DA1" w:rsidRPr="000A2DA1" w:rsidRDefault="000A2DA1" w:rsidP="000A2DA1">
            <w:pPr>
              <w:numPr>
                <w:ilvl w:val="0"/>
                <w:numId w:val="16"/>
              </w:numPr>
              <w:tabs>
                <w:tab w:val="clear" w:pos="720"/>
                <w:tab w:val="num" w:pos="386"/>
              </w:tabs>
              <w:spacing w:before="100" w:beforeAutospacing="1" w:after="100" w:afterAutospacing="1"/>
              <w:ind w:left="245" w:hanging="334"/>
              <w:jc w:val="both"/>
              <w:rPr>
                <w:rFonts w:asciiTheme="majorHAnsi" w:eastAsia="Times New Roman" w:hAnsiTheme="majorHAnsi" w:cs="Times New Roman"/>
                <w:color w:val="000000"/>
                <w:sz w:val="20"/>
                <w:szCs w:val="20"/>
                <w:lang w:val="en-IN" w:eastAsia="en-IN"/>
              </w:rPr>
            </w:pPr>
            <w:r w:rsidRPr="000A2DA1">
              <w:rPr>
                <w:rFonts w:asciiTheme="majorHAnsi" w:eastAsia="Times New Roman" w:hAnsiTheme="majorHAnsi" w:cs="Times New Roman"/>
                <w:color w:val="000000"/>
                <w:sz w:val="20"/>
                <w:szCs w:val="20"/>
                <w:lang w:val="en-IN" w:eastAsia="en-IN"/>
              </w:rPr>
              <w:t>You have a problem or difficulty in your business do not worry, just meet our highly skilled and specialized team at HTV Solutions and share with us and we will craft a solution to your business needs. Our team will consult, identify, draft the solution, implement it and provide the after sales service to it. It is a complete solution at the fingertip.</w:t>
            </w:r>
          </w:p>
          <w:p w14:paraId="4903B205" w14:textId="216633A4" w:rsidR="00F6350F" w:rsidRPr="004B524B" w:rsidRDefault="00F6350F" w:rsidP="00F6350F">
            <w:pPr>
              <w:pStyle w:val="Heading4"/>
              <w:ind w:right="-112"/>
              <w:rPr>
                <w:bCs/>
                <w:sz w:val="20"/>
                <w:szCs w:val="20"/>
              </w:rPr>
            </w:pPr>
            <w:r>
              <w:rPr>
                <w:sz w:val="20"/>
                <w:szCs w:val="20"/>
              </w:rPr>
              <w:t>ArBhar Consulting Pvt. Ltd.</w:t>
            </w:r>
            <w:r w:rsidRPr="004B524B">
              <w:rPr>
                <w:sz w:val="20"/>
                <w:szCs w:val="20"/>
              </w:rPr>
              <w:t xml:space="preserve">                           </w:t>
            </w:r>
            <w:r>
              <w:rPr>
                <w:sz w:val="20"/>
                <w:szCs w:val="20"/>
              </w:rPr>
              <w:t xml:space="preserve">                     Sr. Vice President</w:t>
            </w:r>
          </w:p>
          <w:p w14:paraId="2DD15737" w14:textId="77A67F76" w:rsidR="00F6350F" w:rsidRDefault="00F6350F" w:rsidP="00F6350F">
            <w:pPr>
              <w:pStyle w:val="Date"/>
              <w:ind w:right="-112"/>
              <w:rPr>
                <w:sz w:val="20"/>
                <w:szCs w:val="20"/>
              </w:rPr>
            </w:pPr>
            <w:r>
              <w:rPr>
                <w:sz w:val="20"/>
                <w:szCs w:val="20"/>
              </w:rPr>
              <w:t>May’21 to Dec’21</w:t>
            </w:r>
          </w:p>
          <w:p w14:paraId="4E4AD1B4" w14:textId="51A1CE24" w:rsidR="00ED50DA" w:rsidRDefault="00ED50DA" w:rsidP="00ED50DA">
            <w:pPr>
              <w:numPr>
                <w:ilvl w:val="0"/>
                <w:numId w:val="14"/>
              </w:numPr>
              <w:shd w:val="clear" w:color="auto" w:fill="FFFFFF"/>
              <w:spacing w:before="100" w:beforeAutospacing="1" w:after="100" w:afterAutospacing="1"/>
              <w:ind w:left="284" w:right="-112"/>
              <w:jc w:val="both"/>
              <w:rPr>
                <w:rFonts w:ascii="Century Gothic" w:eastAsia="Times New Roman" w:hAnsi="Century Gothic" w:cs="Times New Roman"/>
                <w:sz w:val="20"/>
                <w:szCs w:val="20"/>
                <w:lang w:eastAsia="en-IN"/>
              </w:rPr>
            </w:pPr>
            <w:r w:rsidRPr="004B524B">
              <w:rPr>
                <w:rFonts w:ascii="Century Gothic" w:eastAsia="Times New Roman" w:hAnsi="Century Gothic" w:cs="Times New Roman"/>
                <w:sz w:val="20"/>
                <w:szCs w:val="20"/>
                <w:lang w:eastAsia="en-IN"/>
              </w:rPr>
              <w:t>Maintains knowledge of competitors in account to strategically position the company's products and services better.</w:t>
            </w:r>
          </w:p>
          <w:p w14:paraId="476E2EEB" w14:textId="567E2AD3" w:rsidR="00ED50DA" w:rsidRDefault="00ED50DA" w:rsidP="00ED50DA">
            <w:pPr>
              <w:numPr>
                <w:ilvl w:val="0"/>
                <w:numId w:val="14"/>
              </w:numPr>
              <w:shd w:val="clear" w:color="auto" w:fill="FFFFFF"/>
              <w:spacing w:before="100" w:beforeAutospacing="1" w:after="100" w:afterAutospacing="1"/>
              <w:ind w:left="284" w:right="-112"/>
              <w:jc w:val="both"/>
              <w:rPr>
                <w:rFonts w:ascii="Century Gothic" w:eastAsia="Times New Roman" w:hAnsi="Century Gothic" w:cs="Times New Roman"/>
                <w:sz w:val="20"/>
                <w:szCs w:val="20"/>
                <w:lang w:eastAsia="en-IN"/>
              </w:rPr>
            </w:pPr>
            <w:r>
              <w:rPr>
                <w:rFonts w:ascii="Century Gothic" w:eastAsia="Times New Roman" w:hAnsi="Century Gothic" w:cs="Times New Roman"/>
                <w:sz w:val="20"/>
                <w:szCs w:val="20"/>
                <w:lang w:eastAsia="en-IN"/>
              </w:rPr>
              <w:t>Identify the pain point of the client and recommend the solution.</w:t>
            </w:r>
          </w:p>
          <w:p w14:paraId="77E9084A" w14:textId="7318BF49" w:rsidR="00557EB3" w:rsidRDefault="00557EB3" w:rsidP="00557EB3">
            <w:pPr>
              <w:pStyle w:val="ListParagraph"/>
              <w:numPr>
                <w:ilvl w:val="0"/>
                <w:numId w:val="14"/>
              </w:numPr>
              <w:spacing w:before="100" w:beforeAutospacing="1" w:after="100" w:afterAutospacing="1"/>
              <w:ind w:left="245" w:right="-22"/>
              <w:jc w:val="both"/>
              <w:rPr>
                <w:rFonts w:asciiTheme="minorHAnsi" w:hAnsiTheme="minorHAnsi"/>
                <w:szCs w:val="24"/>
                <w:lang w:eastAsia="en-IN"/>
              </w:rPr>
            </w:pPr>
            <w:r>
              <w:rPr>
                <w:rFonts w:asciiTheme="minorHAnsi" w:hAnsiTheme="minorHAnsi"/>
                <w:szCs w:val="24"/>
                <w:lang w:eastAsia="en-IN"/>
              </w:rPr>
              <w:t>Physical Assets Audit for one of the leading Departmental Store on Pan Indi</w:t>
            </w:r>
            <w:r w:rsidR="00342D1C">
              <w:rPr>
                <w:rFonts w:asciiTheme="minorHAnsi" w:hAnsiTheme="minorHAnsi"/>
                <w:szCs w:val="24"/>
                <w:lang w:eastAsia="en-IN"/>
              </w:rPr>
              <w:t>a</w:t>
            </w:r>
            <w:r>
              <w:rPr>
                <w:rFonts w:asciiTheme="minorHAnsi" w:hAnsiTheme="minorHAnsi"/>
                <w:szCs w:val="24"/>
                <w:lang w:eastAsia="en-IN"/>
              </w:rPr>
              <w:t xml:space="preserve"> Basis</w:t>
            </w:r>
            <w:r w:rsidR="00342D1C">
              <w:rPr>
                <w:rFonts w:asciiTheme="minorHAnsi" w:hAnsiTheme="minorHAnsi"/>
                <w:szCs w:val="24"/>
                <w:lang w:eastAsia="en-IN"/>
              </w:rPr>
              <w:t xml:space="preserve"> and IT Assets Audit for a Leading Bank.</w:t>
            </w:r>
          </w:p>
          <w:p w14:paraId="469736D5" w14:textId="77777777" w:rsidR="009769F5" w:rsidRPr="00342D1C" w:rsidRDefault="009769F5" w:rsidP="00342D1C">
            <w:pPr>
              <w:spacing w:before="100" w:beforeAutospacing="1" w:after="100" w:afterAutospacing="1"/>
              <w:ind w:right="-22"/>
              <w:jc w:val="both"/>
              <w:rPr>
                <w:szCs w:val="24"/>
                <w:lang w:eastAsia="en-IN"/>
              </w:rPr>
            </w:pPr>
          </w:p>
          <w:p w14:paraId="6181CE5E" w14:textId="6DC12C8F" w:rsidR="00F6350F" w:rsidRPr="00342D1C" w:rsidRDefault="001269A5" w:rsidP="00342D1C">
            <w:pPr>
              <w:numPr>
                <w:ilvl w:val="0"/>
                <w:numId w:val="14"/>
              </w:numPr>
              <w:shd w:val="clear" w:color="auto" w:fill="FFFFFF"/>
              <w:spacing w:before="100" w:beforeAutospacing="1" w:after="100" w:afterAutospacing="1"/>
              <w:ind w:left="284" w:right="-112"/>
              <w:jc w:val="both"/>
              <w:rPr>
                <w:rFonts w:ascii="Century Gothic" w:eastAsia="Times New Roman" w:hAnsi="Century Gothic" w:cs="Times New Roman"/>
                <w:sz w:val="22"/>
                <w:lang w:eastAsia="en-IN"/>
              </w:rPr>
            </w:pPr>
            <w:r w:rsidRPr="00342D1C">
              <w:rPr>
                <w:sz w:val="20"/>
                <w:szCs w:val="28"/>
                <w:lang w:eastAsia="en-IN"/>
              </w:rPr>
              <w:t>In a span of six months achieve the orders like SD-WAN solutions for one of the Insurance Companies and Enterprise Ticketing System.</w:t>
            </w:r>
          </w:p>
          <w:p w14:paraId="745D5568" w14:textId="2F1551F8" w:rsidR="00CC7073" w:rsidRPr="004B524B" w:rsidRDefault="00CC7073" w:rsidP="00CC7073">
            <w:pPr>
              <w:pStyle w:val="Heading4"/>
              <w:ind w:right="-112"/>
              <w:rPr>
                <w:bCs/>
                <w:sz w:val="20"/>
                <w:szCs w:val="20"/>
              </w:rPr>
            </w:pPr>
            <w:r>
              <w:rPr>
                <w:sz w:val="20"/>
                <w:szCs w:val="20"/>
              </w:rPr>
              <w:t>Writer Business Services Pvt. Ltd</w:t>
            </w:r>
            <w:r w:rsidRPr="004B524B">
              <w:rPr>
                <w:sz w:val="20"/>
                <w:szCs w:val="20"/>
              </w:rPr>
              <w:t xml:space="preserve">.                           </w:t>
            </w:r>
            <w:r>
              <w:rPr>
                <w:sz w:val="20"/>
                <w:szCs w:val="20"/>
              </w:rPr>
              <w:t>Regional Sales Manager</w:t>
            </w:r>
          </w:p>
          <w:p w14:paraId="3BA27316" w14:textId="40AF0FD8" w:rsidR="00CC7073" w:rsidRPr="004B524B" w:rsidRDefault="00CC7073" w:rsidP="00CC7073">
            <w:pPr>
              <w:pStyle w:val="Date"/>
              <w:ind w:right="-112"/>
              <w:rPr>
                <w:sz w:val="20"/>
                <w:szCs w:val="20"/>
              </w:rPr>
            </w:pPr>
            <w:r w:rsidRPr="004B524B">
              <w:rPr>
                <w:sz w:val="20"/>
                <w:szCs w:val="20"/>
              </w:rPr>
              <w:t>Ju</w:t>
            </w:r>
            <w:r>
              <w:rPr>
                <w:sz w:val="20"/>
                <w:szCs w:val="20"/>
              </w:rPr>
              <w:t>l</w:t>
            </w:r>
            <w:r w:rsidRPr="004B524B">
              <w:rPr>
                <w:sz w:val="20"/>
                <w:szCs w:val="20"/>
              </w:rPr>
              <w:t>’13</w:t>
            </w:r>
            <w:r>
              <w:rPr>
                <w:sz w:val="20"/>
                <w:szCs w:val="20"/>
              </w:rPr>
              <w:t xml:space="preserve"> to May’2</w:t>
            </w:r>
            <w:r w:rsidR="00CA6138">
              <w:rPr>
                <w:sz w:val="20"/>
                <w:szCs w:val="20"/>
              </w:rPr>
              <w:t>1</w:t>
            </w:r>
          </w:p>
          <w:p w14:paraId="7942BB3E" w14:textId="66C4688D" w:rsidR="00AA2125" w:rsidRPr="00AA2125" w:rsidRDefault="00557EB3" w:rsidP="00CC7073">
            <w:pPr>
              <w:pStyle w:val="ListParagraph"/>
              <w:numPr>
                <w:ilvl w:val="0"/>
                <w:numId w:val="3"/>
              </w:numPr>
              <w:spacing w:before="100" w:beforeAutospacing="1" w:after="100" w:afterAutospacing="1"/>
              <w:ind w:left="245" w:right="-22" w:hanging="284"/>
              <w:jc w:val="both"/>
              <w:rPr>
                <w:rFonts w:asciiTheme="minorHAnsi" w:hAnsiTheme="minorHAnsi"/>
                <w:szCs w:val="24"/>
                <w:lang w:eastAsia="en-IN"/>
              </w:rPr>
            </w:pPr>
            <w:r w:rsidRPr="00FF5873">
              <w:rPr>
                <w:rFonts w:asciiTheme="minorHAnsi" w:hAnsiTheme="minorHAnsi"/>
                <w:lang w:eastAsia="en-IN"/>
              </w:rPr>
              <w:t>Deliver</w:t>
            </w:r>
            <w:r>
              <w:rPr>
                <w:rFonts w:asciiTheme="minorHAnsi" w:hAnsiTheme="minorHAnsi"/>
                <w:lang w:eastAsia="en-IN"/>
              </w:rPr>
              <w:t>ed</w:t>
            </w:r>
            <w:r w:rsidR="00CC7073" w:rsidRPr="00FF5873">
              <w:rPr>
                <w:rFonts w:asciiTheme="minorHAnsi" w:hAnsiTheme="minorHAnsi"/>
                <w:lang w:eastAsia="en-IN"/>
              </w:rPr>
              <w:t xml:space="preserve"> the regional quarterly revenue targets for Strategic Accounts. Directly manage key accounts at HO Level. </w:t>
            </w:r>
          </w:p>
          <w:p w14:paraId="65F5624A" w14:textId="5CDB6791" w:rsidR="00CC7073" w:rsidRPr="00AA2125" w:rsidRDefault="00CC7073" w:rsidP="00AA2125">
            <w:pPr>
              <w:pStyle w:val="ListParagraph"/>
              <w:numPr>
                <w:ilvl w:val="0"/>
                <w:numId w:val="3"/>
              </w:numPr>
              <w:spacing w:before="100" w:beforeAutospacing="1" w:after="100" w:afterAutospacing="1"/>
              <w:ind w:left="245" w:right="-22" w:hanging="284"/>
              <w:jc w:val="both"/>
              <w:rPr>
                <w:rFonts w:asciiTheme="minorHAnsi" w:hAnsiTheme="minorHAnsi"/>
                <w:szCs w:val="24"/>
                <w:lang w:eastAsia="en-IN"/>
              </w:rPr>
            </w:pPr>
            <w:r w:rsidRPr="00AA2125">
              <w:rPr>
                <w:rFonts w:asciiTheme="minorHAnsi" w:hAnsiTheme="minorHAnsi"/>
                <w:szCs w:val="24"/>
                <w:lang w:eastAsia="en-IN"/>
              </w:rPr>
              <w:t>Quarterly Revenue Targets and KRA plan execution for selected accounts.</w:t>
            </w:r>
            <w:r w:rsidR="00AA2125" w:rsidRPr="00AA2125">
              <w:rPr>
                <w:rFonts w:asciiTheme="minorHAnsi" w:hAnsiTheme="minorHAnsi"/>
                <w:szCs w:val="24"/>
                <w:lang w:eastAsia="en-IN"/>
              </w:rPr>
              <w:t xml:space="preserve"> </w:t>
            </w:r>
            <w:r w:rsidRPr="00AA2125">
              <w:rPr>
                <w:rFonts w:asciiTheme="minorHAnsi" w:hAnsiTheme="minorHAnsi"/>
                <w:szCs w:val="24"/>
                <w:lang w:eastAsia="en-IN"/>
              </w:rPr>
              <w:t>Monitor YTD performance vs Quarterly Revenue Targets, initiate and manage the execution of mitigation plans, if required.</w:t>
            </w:r>
          </w:p>
          <w:p w14:paraId="11C88DDF" w14:textId="77777777" w:rsidR="00CC7073" w:rsidRPr="00FF5873" w:rsidRDefault="00CC7073" w:rsidP="00CC7073">
            <w:pPr>
              <w:pStyle w:val="NoSpacing"/>
              <w:numPr>
                <w:ilvl w:val="0"/>
                <w:numId w:val="3"/>
              </w:numPr>
              <w:ind w:left="245" w:hanging="284"/>
              <w:jc w:val="both"/>
              <w:rPr>
                <w:sz w:val="20"/>
                <w:szCs w:val="24"/>
                <w:lang w:eastAsia="en-IN"/>
              </w:rPr>
            </w:pPr>
            <w:r w:rsidRPr="00FF5873">
              <w:rPr>
                <w:sz w:val="20"/>
                <w:szCs w:val="24"/>
                <w:lang w:eastAsia="en-IN"/>
              </w:rPr>
              <w:t>Manage in a disciplined manner, a strong Sales management process, to ensure a healthy pipeline for selected accounts and personally oversee top projects in the region.</w:t>
            </w:r>
          </w:p>
          <w:p w14:paraId="55F76772" w14:textId="77777777" w:rsidR="00CC7073" w:rsidRPr="00FF5873" w:rsidRDefault="00CC7073" w:rsidP="00CC7073">
            <w:pPr>
              <w:pStyle w:val="NoSpacing"/>
              <w:numPr>
                <w:ilvl w:val="0"/>
                <w:numId w:val="3"/>
              </w:numPr>
              <w:ind w:left="245" w:hanging="284"/>
              <w:jc w:val="both"/>
              <w:rPr>
                <w:sz w:val="20"/>
                <w:szCs w:val="24"/>
                <w:lang w:eastAsia="en-IN"/>
              </w:rPr>
            </w:pPr>
            <w:r w:rsidRPr="00FF5873">
              <w:rPr>
                <w:sz w:val="20"/>
                <w:szCs w:val="24"/>
                <w:lang w:eastAsia="en-IN"/>
              </w:rPr>
              <w:t>Focusing on building the relationship with Key customers and developing it further. Implementation of key accounts development strategies and program.</w:t>
            </w:r>
          </w:p>
          <w:p w14:paraId="0F486C8A" w14:textId="490B4DC3" w:rsidR="00CC7073" w:rsidRDefault="00557EB3" w:rsidP="00CC7073">
            <w:pPr>
              <w:pStyle w:val="NoSpacing"/>
              <w:numPr>
                <w:ilvl w:val="0"/>
                <w:numId w:val="3"/>
              </w:numPr>
              <w:ind w:left="245" w:hanging="284"/>
              <w:jc w:val="both"/>
              <w:rPr>
                <w:sz w:val="20"/>
                <w:szCs w:val="24"/>
                <w:lang w:eastAsia="en-IN"/>
              </w:rPr>
            </w:pPr>
            <w:r>
              <w:rPr>
                <w:sz w:val="20"/>
                <w:szCs w:val="24"/>
                <w:lang w:eastAsia="en-IN"/>
              </w:rPr>
              <w:t>Generated Business from some of the leading MNC Banks and BFSI Sector, Stock Exchanges, Broadcasting and Production Houses.</w:t>
            </w:r>
          </w:p>
          <w:p w14:paraId="51B2FE0B" w14:textId="37489C93" w:rsidR="00190256" w:rsidRPr="00FF5873" w:rsidRDefault="00190256" w:rsidP="00CC7073">
            <w:pPr>
              <w:pStyle w:val="NoSpacing"/>
              <w:numPr>
                <w:ilvl w:val="0"/>
                <w:numId w:val="3"/>
              </w:numPr>
              <w:ind w:left="245" w:hanging="284"/>
              <w:jc w:val="both"/>
              <w:rPr>
                <w:sz w:val="20"/>
                <w:szCs w:val="24"/>
                <w:lang w:eastAsia="en-IN"/>
              </w:rPr>
            </w:pPr>
            <w:r>
              <w:rPr>
                <w:sz w:val="20"/>
                <w:szCs w:val="24"/>
                <w:lang w:eastAsia="en-IN"/>
              </w:rPr>
              <w:t>Individually handled major 4 Pvt. Sector Banks for storing the HDDs from the DVRs PAN India basis at the time of demonetization.</w:t>
            </w:r>
          </w:p>
          <w:p w14:paraId="3D693858" w14:textId="77777777" w:rsidR="00CC7073" w:rsidRPr="00FF5873" w:rsidRDefault="00CC7073" w:rsidP="00CC7073">
            <w:pPr>
              <w:pStyle w:val="NoSpacing"/>
              <w:numPr>
                <w:ilvl w:val="0"/>
                <w:numId w:val="3"/>
              </w:numPr>
              <w:ind w:left="245" w:hanging="284"/>
              <w:jc w:val="both"/>
              <w:rPr>
                <w:sz w:val="20"/>
                <w:szCs w:val="24"/>
                <w:lang w:eastAsia="en-IN"/>
              </w:rPr>
            </w:pPr>
            <w:r w:rsidRPr="00FF5873">
              <w:rPr>
                <w:sz w:val="20"/>
                <w:szCs w:val="24"/>
                <w:lang w:eastAsia="en-IN"/>
              </w:rPr>
              <w:t>Generated KPI reports with Salesforce, analyzing advertising sales and audience reach.</w:t>
            </w:r>
          </w:p>
          <w:p w14:paraId="08A36ACE" w14:textId="77777777" w:rsidR="00CC7073" w:rsidRPr="00FF5873" w:rsidRDefault="00CC7073" w:rsidP="00CC7073">
            <w:pPr>
              <w:pStyle w:val="NoSpacing"/>
              <w:numPr>
                <w:ilvl w:val="0"/>
                <w:numId w:val="3"/>
              </w:numPr>
              <w:ind w:left="245" w:hanging="284"/>
              <w:jc w:val="both"/>
              <w:rPr>
                <w:sz w:val="20"/>
                <w:szCs w:val="24"/>
                <w:lang w:eastAsia="en-IN"/>
              </w:rPr>
            </w:pPr>
            <w:r w:rsidRPr="00FF5873">
              <w:rPr>
                <w:sz w:val="20"/>
                <w:szCs w:val="24"/>
                <w:lang w:eastAsia="en-IN"/>
              </w:rPr>
              <w:t>Proactively looked for outbound sales opportunities using LinkedIn email outreach, networking events and telephone.</w:t>
            </w:r>
          </w:p>
          <w:p w14:paraId="0045045B" w14:textId="17D25A09" w:rsidR="00CC7073" w:rsidRPr="00FF5873" w:rsidRDefault="00CC7073" w:rsidP="00CC7073">
            <w:pPr>
              <w:pStyle w:val="NoSpacing"/>
              <w:numPr>
                <w:ilvl w:val="0"/>
                <w:numId w:val="3"/>
              </w:numPr>
              <w:ind w:left="245" w:hanging="284"/>
              <w:jc w:val="both"/>
              <w:rPr>
                <w:sz w:val="20"/>
                <w:szCs w:val="24"/>
                <w:lang w:eastAsia="en-IN"/>
              </w:rPr>
            </w:pPr>
            <w:r w:rsidRPr="00FF5873">
              <w:rPr>
                <w:sz w:val="20"/>
                <w:szCs w:val="24"/>
                <w:lang w:eastAsia="en-IN"/>
              </w:rPr>
              <w:t xml:space="preserve">Managed </w:t>
            </w:r>
            <w:r w:rsidR="00E61322">
              <w:rPr>
                <w:sz w:val="20"/>
                <w:szCs w:val="24"/>
                <w:lang w:eastAsia="en-IN"/>
              </w:rPr>
              <w:t>calls</w:t>
            </w:r>
            <w:r w:rsidRPr="00FF5873">
              <w:rPr>
                <w:sz w:val="20"/>
                <w:szCs w:val="24"/>
                <w:lang w:eastAsia="en-IN"/>
              </w:rPr>
              <w:t xml:space="preserve"> through </w:t>
            </w:r>
            <w:r w:rsidR="00E61322">
              <w:rPr>
                <w:sz w:val="20"/>
                <w:szCs w:val="24"/>
                <w:lang w:eastAsia="en-IN"/>
              </w:rPr>
              <w:t>Salesforce</w:t>
            </w:r>
            <w:r w:rsidRPr="00FF5873">
              <w:rPr>
                <w:sz w:val="20"/>
                <w:szCs w:val="24"/>
                <w:lang w:eastAsia="en-IN"/>
              </w:rPr>
              <w:t xml:space="preserve"> </w:t>
            </w:r>
            <w:r w:rsidR="00E61322">
              <w:rPr>
                <w:sz w:val="20"/>
                <w:szCs w:val="24"/>
                <w:lang w:eastAsia="en-IN"/>
              </w:rPr>
              <w:t>CRM</w:t>
            </w:r>
            <w:r w:rsidRPr="00FF5873">
              <w:rPr>
                <w:sz w:val="20"/>
                <w:szCs w:val="24"/>
                <w:lang w:eastAsia="en-IN"/>
              </w:rPr>
              <w:t xml:space="preserve">, setting up deals </w:t>
            </w:r>
            <w:r w:rsidR="00190256">
              <w:rPr>
                <w:sz w:val="20"/>
                <w:szCs w:val="24"/>
                <w:lang w:eastAsia="en-IN"/>
              </w:rPr>
              <w:t>&amp;</w:t>
            </w:r>
            <w:r w:rsidRPr="00FF5873">
              <w:rPr>
                <w:sz w:val="20"/>
                <w:szCs w:val="24"/>
                <w:lang w:eastAsia="en-IN"/>
              </w:rPr>
              <w:t xml:space="preserve"> sales automation processes to increase efficiency.</w:t>
            </w:r>
          </w:p>
          <w:p w14:paraId="032A74FB" w14:textId="77777777" w:rsidR="00CC7073" w:rsidRDefault="00CC7073" w:rsidP="00CC7073">
            <w:pPr>
              <w:pStyle w:val="NoSpacing"/>
              <w:rPr>
                <w:sz w:val="20"/>
                <w:szCs w:val="24"/>
                <w:lang w:eastAsia="en-IN"/>
              </w:rPr>
            </w:pPr>
          </w:p>
          <w:p w14:paraId="531A77B4" w14:textId="54119B81" w:rsidR="00CC7073" w:rsidRPr="004B524B" w:rsidRDefault="00CC7073" w:rsidP="00CC7073">
            <w:pPr>
              <w:pStyle w:val="Heading4"/>
              <w:ind w:right="-112"/>
              <w:rPr>
                <w:bCs/>
                <w:sz w:val="20"/>
                <w:szCs w:val="20"/>
              </w:rPr>
            </w:pPr>
            <w:r>
              <w:rPr>
                <w:sz w:val="20"/>
                <w:szCs w:val="20"/>
              </w:rPr>
              <w:t>Maxell Asia (Singapore) Pte. Ltd</w:t>
            </w:r>
            <w:r w:rsidRPr="004B524B">
              <w:rPr>
                <w:sz w:val="20"/>
                <w:szCs w:val="20"/>
              </w:rPr>
              <w:t xml:space="preserve">.                           </w:t>
            </w:r>
            <w:r>
              <w:rPr>
                <w:sz w:val="20"/>
                <w:szCs w:val="20"/>
              </w:rPr>
              <w:t xml:space="preserve">          Product Manager</w:t>
            </w:r>
          </w:p>
          <w:p w14:paraId="5F1E16DE" w14:textId="27B67C3A" w:rsidR="00C13509" w:rsidRDefault="00FA1983" w:rsidP="00C13509">
            <w:pPr>
              <w:pStyle w:val="Date"/>
              <w:ind w:right="-112"/>
            </w:pPr>
            <w:r>
              <w:rPr>
                <w:sz w:val="20"/>
                <w:szCs w:val="20"/>
              </w:rPr>
              <w:t>Nov</w:t>
            </w:r>
            <w:r w:rsidR="00CC7073" w:rsidRPr="004B524B">
              <w:rPr>
                <w:sz w:val="20"/>
                <w:szCs w:val="20"/>
              </w:rPr>
              <w:t>’</w:t>
            </w:r>
            <w:r>
              <w:rPr>
                <w:sz w:val="20"/>
                <w:szCs w:val="20"/>
              </w:rPr>
              <w:t>08</w:t>
            </w:r>
            <w:r w:rsidR="00CC7073">
              <w:rPr>
                <w:sz w:val="20"/>
                <w:szCs w:val="20"/>
              </w:rPr>
              <w:t xml:space="preserve"> to </w:t>
            </w:r>
            <w:r>
              <w:rPr>
                <w:sz w:val="20"/>
                <w:szCs w:val="20"/>
              </w:rPr>
              <w:t>Jun’13</w:t>
            </w:r>
          </w:p>
          <w:p w14:paraId="0E7E80AE" w14:textId="55DC33CA" w:rsidR="00C13509" w:rsidRPr="00C13509" w:rsidRDefault="00C13509" w:rsidP="00190256">
            <w:pPr>
              <w:pStyle w:val="ListParagraph"/>
              <w:numPr>
                <w:ilvl w:val="0"/>
                <w:numId w:val="5"/>
              </w:numPr>
              <w:spacing w:before="100" w:beforeAutospacing="1" w:after="100" w:afterAutospacing="1"/>
              <w:ind w:left="245" w:right="-22"/>
              <w:jc w:val="both"/>
              <w:rPr>
                <w:rFonts w:asciiTheme="minorHAnsi" w:hAnsiTheme="minorHAnsi"/>
                <w:lang w:eastAsia="en-IN"/>
              </w:rPr>
            </w:pPr>
            <w:r w:rsidRPr="00C13509">
              <w:rPr>
                <w:rFonts w:asciiTheme="minorHAnsi" w:hAnsiTheme="minorHAnsi"/>
                <w:lang w:eastAsia="en-IN"/>
              </w:rPr>
              <w:t>Produced product road maps to make effective decisions about future and viability of task</w:t>
            </w:r>
            <w:r w:rsidR="00ED44C1">
              <w:rPr>
                <w:rFonts w:asciiTheme="minorHAnsi" w:hAnsiTheme="minorHAnsi"/>
                <w:lang w:eastAsia="en-IN"/>
              </w:rPr>
              <w:t xml:space="preserve"> for Hitachi Maxell brand of Magnetic Tapes, SR Batteries, </w:t>
            </w:r>
            <w:r w:rsidR="007417F0">
              <w:rPr>
                <w:rFonts w:asciiTheme="minorHAnsi" w:hAnsiTheme="minorHAnsi"/>
                <w:lang w:eastAsia="en-IN"/>
              </w:rPr>
              <w:t>CR</w:t>
            </w:r>
            <w:r w:rsidR="00ED44C1">
              <w:rPr>
                <w:rFonts w:asciiTheme="minorHAnsi" w:hAnsiTheme="minorHAnsi"/>
                <w:lang w:eastAsia="en-IN"/>
              </w:rPr>
              <w:t xml:space="preserve"> Batteries, Lithium Batteries </w:t>
            </w:r>
            <w:r w:rsidR="007417F0">
              <w:rPr>
                <w:rFonts w:asciiTheme="minorHAnsi" w:hAnsiTheme="minorHAnsi"/>
                <w:lang w:eastAsia="en-IN"/>
              </w:rPr>
              <w:t>&amp;</w:t>
            </w:r>
            <w:r w:rsidR="00ED44C1">
              <w:rPr>
                <w:rFonts w:asciiTheme="minorHAnsi" w:hAnsiTheme="minorHAnsi"/>
                <w:lang w:eastAsia="en-IN"/>
              </w:rPr>
              <w:t xml:space="preserve"> </w:t>
            </w:r>
            <w:r w:rsidR="007417F0">
              <w:rPr>
                <w:rFonts w:asciiTheme="minorHAnsi" w:hAnsiTheme="minorHAnsi"/>
                <w:lang w:eastAsia="en-IN"/>
              </w:rPr>
              <w:t>Alkaline Batteries</w:t>
            </w:r>
            <w:r w:rsidR="00ED44C1">
              <w:rPr>
                <w:rFonts w:asciiTheme="minorHAnsi" w:hAnsiTheme="minorHAnsi"/>
                <w:lang w:eastAsia="en-IN"/>
              </w:rPr>
              <w:t>.</w:t>
            </w:r>
          </w:p>
          <w:p w14:paraId="261B5DB1" w14:textId="77777777" w:rsidR="00C13509" w:rsidRPr="00C13509" w:rsidRDefault="00C13509" w:rsidP="00C13509">
            <w:pPr>
              <w:pStyle w:val="ListParagraph"/>
              <w:numPr>
                <w:ilvl w:val="0"/>
                <w:numId w:val="5"/>
              </w:numPr>
              <w:spacing w:before="100" w:beforeAutospacing="1" w:after="100" w:afterAutospacing="1"/>
              <w:ind w:left="245" w:right="-22"/>
              <w:jc w:val="both"/>
              <w:rPr>
                <w:rFonts w:asciiTheme="minorHAnsi" w:hAnsiTheme="minorHAnsi"/>
                <w:lang w:eastAsia="en-IN"/>
              </w:rPr>
            </w:pPr>
            <w:r w:rsidRPr="00C13509">
              <w:rPr>
                <w:rFonts w:asciiTheme="minorHAnsi" w:hAnsiTheme="minorHAnsi"/>
                <w:lang w:eastAsia="en-IN"/>
              </w:rPr>
              <w:t>Updated accurate deadline dates for delivery of products ensuring teams can plan their workload and manage customers’ expectations.</w:t>
            </w:r>
          </w:p>
          <w:p w14:paraId="02E617E9" w14:textId="56F0F4B5" w:rsidR="00C13509" w:rsidRPr="00C13509" w:rsidRDefault="00ED44C1" w:rsidP="00C13509">
            <w:pPr>
              <w:pStyle w:val="ListParagraph"/>
              <w:numPr>
                <w:ilvl w:val="0"/>
                <w:numId w:val="5"/>
              </w:numPr>
              <w:spacing w:before="100" w:beforeAutospacing="1" w:after="100" w:afterAutospacing="1"/>
              <w:ind w:left="245" w:right="-22"/>
              <w:jc w:val="both"/>
              <w:rPr>
                <w:rFonts w:asciiTheme="minorHAnsi" w:hAnsiTheme="minorHAnsi"/>
                <w:lang w:eastAsia="en-IN"/>
              </w:rPr>
            </w:pPr>
            <w:r>
              <w:rPr>
                <w:rFonts w:asciiTheme="minorHAnsi" w:hAnsiTheme="minorHAnsi"/>
                <w:lang w:eastAsia="en-IN"/>
              </w:rPr>
              <w:t xml:space="preserve">Launched the Maxell brand and in a span of 3 years the growth was more than 159% in SR Batteries, </w:t>
            </w:r>
            <w:r w:rsidR="00B322E5">
              <w:rPr>
                <w:rFonts w:asciiTheme="minorHAnsi" w:hAnsiTheme="minorHAnsi"/>
                <w:lang w:eastAsia="en-IN"/>
              </w:rPr>
              <w:t>126% in Lithium Batteries and 107% in Magnetic Tapes</w:t>
            </w:r>
            <w:r w:rsidR="00701F14">
              <w:rPr>
                <w:rFonts w:asciiTheme="minorHAnsi" w:hAnsiTheme="minorHAnsi"/>
                <w:lang w:eastAsia="en-IN"/>
              </w:rPr>
              <w:t xml:space="preserve"> and Professional Tapes.</w:t>
            </w:r>
          </w:p>
          <w:p w14:paraId="502FF97F" w14:textId="2B051425" w:rsidR="00C13509" w:rsidRPr="00C13509" w:rsidRDefault="00C13509" w:rsidP="00C13509">
            <w:pPr>
              <w:pStyle w:val="ListParagraph"/>
              <w:numPr>
                <w:ilvl w:val="0"/>
                <w:numId w:val="5"/>
              </w:numPr>
              <w:spacing w:before="100" w:beforeAutospacing="1" w:after="100" w:afterAutospacing="1"/>
              <w:ind w:left="245" w:right="-22"/>
              <w:jc w:val="both"/>
              <w:rPr>
                <w:rFonts w:asciiTheme="minorHAnsi" w:hAnsiTheme="minorHAnsi"/>
                <w:lang w:eastAsia="en-IN"/>
              </w:rPr>
            </w:pPr>
            <w:r w:rsidRPr="00C13509">
              <w:rPr>
                <w:rFonts w:asciiTheme="minorHAnsi" w:hAnsiTheme="minorHAnsi"/>
                <w:lang w:eastAsia="en-IN"/>
              </w:rPr>
              <w:t>Enhanced and innovative web search functionality ensuring company's product is well represented across numerous relevant search types.</w:t>
            </w:r>
          </w:p>
          <w:p w14:paraId="5B834B4A" w14:textId="77777777" w:rsidR="00C13509" w:rsidRPr="00C13509" w:rsidRDefault="00C13509" w:rsidP="00C13509">
            <w:pPr>
              <w:pStyle w:val="ListParagraph"/>
              <w:numPr>
                <w:ilvl w:val="0"/>
                <w:numId w:val="5"/>
              </w:numPr>
              <w:spacing w:before="100" w:beforeAutospacing="1" w:after="100" w:afterAutospacing="1"/>
              <w:ind w:left="245" w:right="-22"/>
              <w:jc w:val="both"/>
              <w:rPr>
                <w:rFonts w:asciiTheme="minorHAnsi" w:hAnsiTheme="minorHAnsi"/>
                <w:lang w:eastAsia="en-IN"/>
              </w:rPr>
            </w:pPr>
            <w:r w:rsidRPr="00C13509">
              <w:rPr>
                <w:rFonts w:asciiTheme="minorHAnsi" w:hAnsiTheme="minorHAnsi"/>
                <w:lang w:eastAsia="en-IN"/>
              </w:rPr>
              <w:t>Worked closely with sales, marketing and support on defining the product vision goals were met.</w:t>
            </w:r>
          </w:p>
          <w:p w14:paraId="3E3A5A84" w14:textId="77777777" w:rsidR="00C13509" w:rsidRPr="00C13509" w:rsidRDefault="00C13509" w:rsidP="00C13509">
            <w:pPr>
              <w:pStyle w:val="ListParagraph"/>
              <w:numPr>
                <w:ilvl w:val="0"/>
                <w:numId w:val="5"/>
              </w:numPr>
              <w:spacing w:before="100" w:beforeAutospacing="1" w:after="100" w:afterAutospacing="1"/>
              <w:ind w:left="245" w:right="-22"/>
              <w:jc w:val="both"/>
              <w:rPr>
                <w:rFonts w:asciiTheme="minorHAnsi" w:hAnsiTheme="minorHAnsi"/>
                <w:lang w:eastAsia="en-IN"/>
              </w:rPr>
            </w:pPr>
            <w:r w:rsidRPr="00C13509">
              <w:rPr>
                <w:rFonts w:asciiTheme="minorHAnsi" w:hAnsiTheme="minorHAnsi"/>
                <w:lang w:eastAsia="en-IN"/>
              </w:rPr>
              <w:t>Collaborated with marketing about the core positioning and messaging for products ensuring symmetry between departments.</w:t>
            </w:r>
          </w:p>
          <w:p w14:paraId="654DD77C" w14:textId="12BAB8F4" w:rsidR="00C13509" w:rsidRPr="00C13509" w:rsidRDefault="00B322E5" w:rsidP="00C13509">
            <w:pPr>
              <w:pStyle w:val="ListParagraph"/>
              <w:numPr>
                <w:ilvl w:val="0"/>
                <w:numId w:val="5"/>
              </w:numPr>
              <w:spacing w:before="100" w:beforeAutospacing="1" w:after="100" w:afterAutospacing="1"/>
              <w:ind w:left="245" w:right="-22"/>
              <w:jc w:val="both"/>
              <w:rPr>
                <w:rFonts w:asciiTheme="minorHAnsi" w:hAnsiTheme="minorHAnsi"/>
                <w:lang w:eastAsia="en-IN"/>
              </w:rPr>
            </w:pPr>
            <w:r>
              <w:rPr>
                <w:rFonts w:asciiTheme="minorHAnsi" w:hAnsiTheme="minorHAnsi"/>
                <w:lang w:eastAsia="en-IN"/>
              </w:rPr>
              <w:t xml:space="preserve">Developed the market both </w:t>
            </w:r>
            <w:r w:rsidR="007417F0">
              <w:rPr>
                <w:rFonts w:asciiTheme="minorHAnsi" w:hAnsiTheme="minorHAnsi"/>
                <w:lang w:eastAsia="en-IN"/>
              </w:rPr>
              <w:t xml:space="preserve">for </w:t>
            </w:r>
            <w:r>
              <w:rPr>
                <w:rFonts w:asciiTheme="minorHAnsi" w:hAnsiTheme="minorHAnsi"/>
                <w:lang w:eastAsia="en-IN"/>
              </w:rPr>
              <w:t xml:space="preserve">B2B and B2C for the magnetic Tapes and </w:t>
            </w:r>
            <w:r w:rsidR="00E71194">
              <w:rPr>
                <w:rFonts w:asciiTheme="minorHAnsi" w:hAnsiTheme="minorHAnsi"/>
                <w:lang w:eastAsia="en-IN"/>
              </w:rPr>
              <w:t>Professional tape as well the market for SR, CR, Lithium Batteries.</w:t>
            </w:r>
          </w:p>
          <w:p w14:paraId="76509353" w14:textId="77777777" w:rsidR="00C13509" w:rsidRPr="00C13509" w:rsidRDefault="00C13509" w:rsidP="00C13509">
            <w:pPr>
              <w:pStyle w:val="ListParagraph"/>
              <w:numPr>
                <w:ilvl w:val="0"/>
                <w:numId w:val="5"/>
              </w:numPr>
              <w:spacing w:before="100" w:beforeAutospacing="1" w:after="100" w:afterAutospacing="1"/>
              <w:ind w:left="245" w:right="-22"/>
              <w:jc w:val="both"/>
              <w:rPr>
                <w:rFonts w:asciiTheme="minorHAnsi" w:hAnsiTheme="minorHAnsi"/>
                <w:lang w:eastAsia="en-IN"/>
              </w:rPr>
            </w:pPr>
            <w:r w:rsidRPr="00C13509">
              <w:rPr>
                <w:rFonts w:asciiTheme="minorHAnsi" w:hAnsiTheme="minorHAnsi"/>
                <w:lang w:eastAsia="en-IN"/>
              </w:rPr>
              <w:t>Led the development and delivery of annual marketing plan and budget in line with strategic priorities and business goals.</w:t>
            </w:r>
          </w:p>
          <w:p w14:paraId="0C30CAD8" w14:textId="3291ED86" w:rsidR="00C13509" w:rsidRPr="00C13509" w:rsidRDefault="00C13509" w:rsidP="00C13509">
            <w:pPr>
              <w:pStyle w:val="ListParagraph"/>
              <w:numPr>
                <w:ilvl w:val="0"/>
                <w:numId w:val="5"/>
              </w:numPr>
              <w:spacing w:before="100" w:beforeAutospacing="1" w:after="100" w:afterAutospacing="1"/>
              <w:ind w:left="245" w:right="-22"/>
              <w:jc w:val="both"/>
              <w:rPr>
                <w:rFonts w:asciiTheme="minorHAnsi" w:hAnsiTheme="minorHAnsi"/>
                <w:lang w:eastAsia="en-IN"/>
              </w:rPr>
            </w:pPr>
            <w:r w:rsidRPr="00C13509">
              <w:rPr>
                <w:rFonts w:asciiTheme="minorHAnsi" w:hAnsiTheme="minorHAnsi"/>
                <w:lang w:eastAsia="en-IN"/>
              </w:rPr>
              <w:t>Delivered product launch, pitch presentations and product demonstrations</w:t>
            </w:r>
            <w:r w:rsidR="00003110">
              <w:rPr>
                <w:rFonts w:asciiTheme="minorHAnsi" w:hAnsiTheme="minorHAnsi"/>
                <w:lang w:eastAsia="en-IN"/>
              </w:rPr>
              <w:t>, Road shows</w:t>
            </w:r>
            <w:r w:rsidRPr="00C13509">
              <w:rPr>
                <w:rFonts w:asciiTheme="minorHAnsi" w:hAnsiTheme="minorHAnsi"/>
                <w:lang w:eastAsia="en-IN"/>
              </w:rPr>
              <w:t xml:space="preserve"> in-person.</w:t>
            </w:r>
          </w:p>
          <w:p w14:paraId="46E28554" w14:textId="176F4A5C" w:rsidR="00C13509" w:rsidRDefault="00C13509" w:rsidP="00C13509">
            <w:pPr>
              <w:pStyle w:val="ListParagraph"/>
              <w:numPr>
                <w:ilvl w:val="0"/>
                <w:numId w:val="5"/>
              </w:numPr>
              <w:spacing w:before="100" w:beforeAutospacing="1" w:after="100" w:afterAutospacing="1"/>
              <w:ind w:left="245" w:right="-22"/>
              <w:jc w:val="both"/>
              <w:rPr>
                <w:rFonts w:asciiTheme="minorHAnsi" w:hAnsiTheme="minorHAnsi"/>
                <w:lang w:eastAsia="en-IN"/>
              </w:rPr>
            </w:pPr>
            <w:r w:rsidRPr="00C13509">
              <w:rPr>
                <w:rFonts w:asciiTheme="minorHAnsi" w:hAnsiTheme="minorHAnsi"/>
                <w:lang w:eastAsia="en-IN"/>
              </w:rPr>
              <w:t xml:space="preserve">Led new product launch with engaging demonstrations, </w:t>
            </w:r>
            <w:r w:rsidR="00E71194">
              <w:rPr>
                <w:rFonts w:asciiTheme="minorHAnsi" w:hAnsiTheme="minorHAnsi"/>
                <w:lang w:eastAsia="en-IN"/>
              </w:rPr>
              <w:t xml:space="preserve">advertising </w:t>
            </w:r>
            <w:r w:rsidRPr="00C13509">
              <w:rPr>
                <w:rFonts w:asciiTheme="minorHAnsi" w:hAnsiTheme="minorHAnsi"/>
                <w:lang w:eastAsia="en-IN"/>
              </w:rPr>
              <w:t>achiev</w:t>
            </w:r>
            <w:r w:rsidR="00E71194">
              <w:rPr>
                <w:rFonts w:asciiTheme="minorHAnsi" w:hAnsiTheme="minorHAnsi"/>
                <w:lang w:eastAsia="en-IN"/>
              </w:rPr>
              <w:t xml:space="preserve">ed </w:t>
            </w:r>
            <w:r w:rsidRPr="00C13509">
              <w:rPr>
                <w:rFonts w:asciiTheme="minorHAnsi" w:hAnsiTheme="minorHAnsi"/>
                <w:lang w:eastAsia="en-IN"/>
              </w:rPr>
              <w:t>INR 100 MN worth of orders within first six months.</w:t>
            </w:r>
          </w:p>
          <w:p w14:paraId="23846232" w14:textId="630FD036" w:rsidR="00342D1C" w:rsidRDefault="00342D1C" w:rsidP="00342D1C">
            <w:pPr>
              <w:pStyle w:val="ListParagraph"/>
              <w:spacing w:before="100" w:beforeAutospacing="1" w:after="100" w:afterAutospacing="1"/>
              <w:ind w:left="245" w:right="-22"/>
              <w:jc w:val="both"/>
              <w:rPr>
                <w:rFonts w:asciiTheme="minorHAnsi" w:hAnsiTheme="minorHAnsi"/>
                <w:lang w:eastAsia="en-IN"/>
              </w:rPr>
            </w:pPr>
          </w:p>
          <w:p w14:paraId="3EC2ADDF" w14:textId="17A2FC9A" w:rsidR="000414AC" w:rsidRPr="004B524B" w:rsidRDefault="000414AC" w:rsidP="000414AC">
            <w:pPr>
              <w:pStyle w:val="Heading4"/>
              <w:rPr>
                <w:bCs/>
                <w:sz w:val="20"/>
                <w:szCs w:val="20"/>
              </w:rPr>
            </w:pPr>
            <w:r w:rsidRPr="004B524B">
              <w:rPr>
                <w:sz w:val="20"/>
                <w:szCs w:val="20"/>
              </w:rPr>
              <w:t xml:space="preserve">Imation India Pvt. Ltd.                      </w:t>
            </w:r>
            <w:r w:rsidR="008350FC">
              <w:rPr>
                <w:sz w:val="20"/>
                <w:szCs w:val="20"/>
              </w:rPr>
              <w:t xml:space="preserve">      </w:t>
            </w:r>
            <w:r w:rsidRPr="004B524B">
              <w:rPr>
                <w:sz w:val="20"/>
                <w:szCs w:val="20"/>
              </w:rPr>
              <w:t>Business Development Manager</w:t>
            </w:r>
          </w:p>
          <w:p w14:paraId="4D950E31" w14:textId="43872C58" w:rsidR="000414AC" w:rsidRPr="004B524B" w:rsidRDefault="0075070D" w:rsidP="000414AC">
            <w:pPr>
              <w:pStyle w:val="Date"/>
              <w:rPr>
                <w:sz w:val="20"/>
                <w:szCs w:val="20"/>
              </w:rPr>
            </w:pPr>
            <w:r>
              <w:rPr>
                <w:sz w:val="20"/>
                <w:szCs w:val="20"/>
              </w:rPr>
              <w:t>May</w:t>
            </w:r>
            <w:r w:rsidR="000414AC" w:rsidRPr="004B524B">
              <w:rPr>
                <w:sz w:val="20"/>
                <w:szCs w:val="20"/>
              </w:rPr>
              <w:t>’0</w:t>
            </w:r>
            <w:r>
              <w:rPr>
                <w:sz w:val="20"/>
                <w:szCs w:val="20"/>
              </w:rPr>
              <w:t>7</w:t>
            </w:r>
            <w:r w:rsidR="000414AC" w:rsidRPr="004B524B">
              <w:rPr>
                <w:sz w:val="20"/>
                <w:szCs w:val="20"/>
              </w:rPr>
              <w:t xml:space="preserve"> - Oct’08</w:t>
            </w:r>
          </w:p>
          <w:p w14:paraId="328AC591" w14:textId="771873D6" w:rsidR="000414AC" w:rsidRPr="00DF5212" w:rsidRDefault="000414AC" w:rsidP="00DF5212">
            <w:pPr>
              <w:pStyle w:val="ListParagraph"/>
              <w:numPr>
                <w:ilvl w:val="0"/>
                <w:numId w:val="7"/>
              </w:numPr>
              <w:spacing w:before="100" w:beforeAutospacing="1" w:after="100" w:afterAutospacing="1"/>
              <w:ind w:left="365" w:right="-22"/>
              <w:jc w:val="both"/>
              <w:rPr>
                <w:rFonts w:asciiTheme="minorHAnsi" w:hAnsiTheme="minorHAnsi"/>
                <w:lang w:eastAsia="en-IN"/>
              </w:rPr>
            </w:pPr>
            <w:r w:rsidRPr="00DF5212">
              <w:rPr>
                <w:rFonts w:asciiTheme="minorHAnsi" w:hAnsiTheme="minorHAnsi"/>
                <w:lang w:eastAsia="en-IN"/>
              </w:rPr>
              <w:t>Conducted market research and competitor analysis to identify new revenue sources</w:t>
            </w:r>
            <w:r w:rsidR="00003110">
              <w:rPr>
                <w:rFonts w:asciiTheme="minorHAnsi" w:hAnsiTheme="minorHAnsi"/>
                <w:lang w:eastAsia="en-IN"/>
              </w:rPr>
              <w:t xml:space="preserve"> and developed a good clientele.</w:t>
            </w:r>
          </w:p>
          <w:p w14:paraId="10CA212C" w14:textId="4CC2AA65" w:rsidR="000414AC" w:rsidRPr="00DF5212" w:rsidRDefault="000414AC" w:rsidP="00DF5212">
            <w:pPr>
              <w:pStyle w:val="ListParagraph"/>
              <w:numPr>
                <w:ilvl w:val="0"/>
                <w:numId w:val="7"/>
              </w:numPr>
              <w:spacing w:before="100" w:beforeAutospacing="1" w:after="100" w:afterAutospacing="1"/>
              <w:ind w:left="365" w:right="-22"/>
              <w:jc w:val="both"/>
              <w:rPr>
                <w:rFonts w:asciiTheme="minorHAnsi" w:hAnsiTheme="minorHAnsi"/>
                <w:lang w:eastAsia="en-IN"/>
              </w:rPr>
            </w:pPr>
            <w:r w:rsidRPr="00DF5212">
              <w:rPr>
                <w:rFonts w:asciiTheme="minorHAnsi" w:hAnsiTheme="minorHAnsi"/>
                <w:lang w:eastAsia="en-IN"/>
              </w:rPr>
              <w:t xml:space="preserve">Increased average order value through large data size clients like BFSI, Oil &amp; Gas, </w:t>
            </w:r>
            <w:r w:rsidR="00003110">
              <w:rPr>
                <w:rFonts w:asciiTheme="minorHAnsi" w:hAnsiTheme="minorHAnsi"/>
                <w:lang w:eastAsia="en-IN"/>
              </w:rPr>
              <w:t xml:space="preserve">Broadcasting </w:t>
            </w:r>
            <w:r w:rsidRPr="00DF5212">
              <w:rPr>
                <w:rFonts w:asciiTheme="minorHAnsi" w:hAnsiTheme="minorHAnsi"/>
                <w:lang w:eastAsia="en-IN"/>
              </w:rPr>
              <w:t>Media and production Houses by showcasing new product offerings.</w:t>
            </w:r>
          </w:p>
          <w:p w14:paraId="35675220" w14:textId="77777777" w:rsidR="000414AC" w:rsidRPr="00DF5212" w:rsidRDefault="000414AC" w:rsidP="00DF5212">
            <w:pPr>
              <w:pStyle w:val="ListParagraph"/>
              <w:numPr>
                <w:ilvl w:val="0"/>
                <w:numId w:val="7"/>
              </w:numPr>
              <w:spacing w:before="100" w:beforeAutospacing="1" w:after="100" w:afterAutospacing="1"/>
              <w:ind w:left="365" w:right="-22"/>
              <w:jc w:val="both"/>
              <w:rPr>
                <w:rFonts w:asciiTheme="minorHAnsi" w:hAnsiTheme="minorHAnsi"/>
                <w:lang w:eastAsia="en-IN"/>
              </w:rPr>
            </w:pPr>
            <w:r w:rsidRPr="00DF5212">
              <w:rPr>
                <w:rFonts w:asciiTheme="minorHAnsi" w:hAnsiTheme="minorHAnsi"/>
                <w:lang w:eastAsia="en-IN"/>
              </w:rPr>
              <w:t>Identified and facilitated tender opportunities worth INR 100 MN.</w:t>
            </w:r>
          </w:p>
          <w:p w14:paraId="57C677DB" w14:textId="77777777" w:rsidR="000414AC" w:rsidRPr="00DF5212" w:rsidRDefault="000414AC" w:rsidP="00DF5212">
            <w:pPr>
              <w:pStyle w:val="ListParagraph"/>
              <w:numPr>
                <w:ilvl w:val="0"/>
                <w:numId w:val="7"/>
              </w:numPr>
              <w:spacing w:before="100" w:beforeAutospacing="1" w:after="100" w:afterAutospacing="1"/>
              <w:ind w:left="365" w:right="-22"/>
              <w:jc w:val="both"/>
              <w:rPr>
                <w:rFonts w:asciiTheme="minorHAnsi" w:hAnsiTheme="minorHAnsi"/>
                <w:lang w:eastAsia="en-IN"/>
              </w:rPr>
            </w:pPr>
            <w:r w:rsidRPr="00DF5212">
              <w:rPr>
                <w:rFonts w:asciiTheme="minorHAnsi" w:hAnsiTheme="minorHAnsi"/>
                <w:lang w:eastAsia="en-IN"/>
              </w:rPr>
              <w:t>Exceeded sales targets by 140% in one year time frame with excellent planning and hunter mentality.</w:t>
            </w:r>
          </w:p>
          <w:p w14:paraId="73F0EB6A" w14:textId="77777777" w:rsidR="000414AC" w:rsidRPr="00DF5212" w:rsidRDefault="000414AC" w:rsidP="00DF5212">
            <w:pPr>
              <w:pStyle w:val="ListParagraph"/>
              <w:numPr>
                <w:ilvl w:val="0"/>
                <w:numId w:val="7"/>
              </w:numPr>
              <w:spacing w:before="100" w:beforeAutospacing="1" w:after="100" w:afterAutospacing="1"/>
              <w:ind w:left="365" w:right="-22"/>
              <w:jc w:val="both"/>
              <w:rPr>
                <w:rFonts w:asciiTheme="minorHAnsi" w:hAnsiTheme="minorHAnsi"/>
                <w:lang w:eastAsia="en-IN"/>
              </w:rPr>
            </w:pPr>
            <w:r w:rsidRPr="00DF5212">
              <w:rPr>
                <w:rFonts w:asciiTheme="minorHAnsi" w:hAnsiTheme="minorHAnsi"/>
                <w:lang w:eastAsia="en-IN"/>
              </w:rPr>
              <w:t>Built strong B2C relationships tailoring product offerings to unique business needs.</w:t>
            </w:r>
          </w:p>
          <w:p w14:paraId="7C84400F" w14:textId="77777777" w:rsidR="000414AC" w:rsidRPr="00DF5212" w:rsidRDefault="000414AC" w:rsidP="00DF5212">
            <w:pPr>
              <w:pStyle w:val="ListParagraph"/>
              <w:numPr>
                <w:ilvl w:val="0"/>
                <w:numId w:val="7"/>
              </w:numPr>
              <w:spacing w:before="100" w:beforeAutospacing="1" w:after="100" w:afterAutospacing="1"/>
              <w:ind w:left="365" w:right="-22"/>
              <w:jc w:val="both"/>
              <w:rPr>
                <w:rFonts w:asciiTheme="minorHAnsi" w:hAnsiTheme="minorHAnsi"/>
                <w:lang w:eastAsia="en-IN"/>
              </w:rPr>
            </w:pPr>
            <w:r w:rsidRPr="00DF5212">
              <w:rPr>
                <w:rFonts w:asciiTheme="minorHAnsi" w:hAnsiTheme="minorHAnsi"/>
                <w:lang w:eastAsia="en-IN"/>
              </w:rPr>
              <w:t>Reached 100% customer retention rate with genuine and consistent multi-channel engagement.</w:t>
            </w:r>
          </w:p>
          <w:p w14:paraId="58EF491F" w14:textId="77777777" w:rsidR="000414AC" w:rsidRPr="00DF5212" w:rsidRDefault="000414AC" w:rsidP="00DF5212">
            <w:pPr>
              <w:pStyle w:val="ListParagraph"/>
              <w:numPr>
                <w:ilvl w:val="0"/>
                <w:numId w:val="7"/>
              </w:numPr>
              <w:spacing w:before="100" w:beforeAutospacing="1" w:after="100" w:afterAutospacing="1"/>
              <w:ind w:left="365" w:right="-22"/>
              <w:jc w:val="both"/>
              <w:rPr>
                <w:rFonts w:asciiTheme="minorHAnsi" w:hAnsiTheme="minorHAnsi"/>
                <w:lang w:eastAsia="en-IN"/>
              </w:rPr>
            </w:pPr>
            <w:r w:rsidRPr="00DF5212">
              <w:rPr>
                <w:rFonts w:asciiTheme="minorHAnsi" w:hAnsiTheme="minorHAnsi"/>
                <w:lang w:eastAsia="en-IN"/>
              </w:rPr>
              <w:t>Leveraged cross-selling opportunities by bundling packages and offering additional services.</w:t>
            </w:r>
          </w:p>
          <w:p w14:paraId="6ED51987" w14:textId="69E94BBA" w:rsidR="000414AC" w:rsidRPr="00DF5212" w:rsidRDefault="000414AC" w:rsidP="00DF5212">
            <w:pPr>
              <w:pStyle w:val="ListParagraph"/>
              <w:numPr>
                <w:ilvl w:val="0"/>
                <w:numId w:val="7"/>
              </w:numPr>
              <w:spacing w:before="100" w:beforeAutospacing="1" w:after="100" w:afterAutospacing="1"/>
              <w:ind w:left="365" w:right="-22"/>
              <w:jc w:val="both"/>
              <w:rPr>
                <w:rFonts w:asciiTheme="minorHAnsi" w:hAnsiTheme="minorHAnsi"/>
                <w:lang w:eastAsia="en-IN"/>
              </w:rPr>
            </w:pPr>
            <w:r w:rsidRPr="00DF5212">
              <w:rPr>
                <w:rFonts w:asciiTheme="minorHAnsi" w:hAnsiTheme="minorHAnsi"/>
                <w:lang w:eastAsia="en-IN"/>
              </w:rPr>
              <w:t xml:space="preserve">Represented company at conferences, tradeshows </w:t>
            </w:r>
            <w:r w:rsidR="00705814">
              <w:rPr>
                <w:rFonts w:asciiTheme="minorHAnsi" w:hAnsiTheme="minorHAnsi"/>
                <w:lang w:eastAsia="en-IN"/>
              </w:rPr>
              <w:t>&amp;</w:t>
            </w:r>
            <w:r w:rsidRPr="00DF5212">
              <w:rPr>
                <w:rFonts w:asciiTheme="minorHAnsi" w:hAnsiTheme="minorHAnsi"/>
                <w:lang w:eastAsia="en-IN"/>
              </w:rPr>
              <w:t xml:space="preserve"> retail outlets.</w:t>
            </w:r>
          </w:p>
          <w:p w14:paraId="0AAB3C06" w14:textId="559C1646" w:rsidR="008350FC" w:rsidRPr="004B524B" w:rsidRDefault="008350FC" w:rsidP="008350FC">
            <w:pPr>
              <w:pStyle w:val="Heading4"/>
              <w:rPr>
                <w:bCs/>
                <w:sz w:val="20"/>
                <w:szCs w:val="20"/>
              </w:rPr>
            </w:pPr>
            <w:r>
              <w:rPr>
                <w:sz w:val="20"/>
                <w:szCs w:val="20"/>
              </w:rPr>
              <w:t>Lipi Data Systems</w:t>
            </w:r>
            <w:r w:rsidRPr="004B524B">
              <w:rPr>
                <w:sz w:val="20"/>
                <w:szCs w:val="20"/>
              </w:rPr>
              <w:t xml:space="preserve"> Ltd.                      </w:t>
            </w:r>
            <w:r w:rsidR="000C0F89">
              <w:rPr>
                <w:sz w:val="20"/>
                <w:szCs w:val="20"/>
              </w:rPr>
              <w:t xml:space="preserve">                            Asst. Sales</w:t>
            </w:r>
            <w:r w:rsidRPr="004B524B">
              <w:rPr>
                <w:sz w:val="20"/>
                <w:szCs w:val="20"/>
              </w:rPr>
              <w:t xml:space="preserve"> Manager</w:t>
            </w:r>
          </w:p>
          <w:p w14:paraId="662A6A60" w14:textId="4B2232C9" w:rsidR="008350FC" w:rsidRPr="004B524B" w:rsidRDefault="00981AAA" w:rsidP="008350FC">
            <w:pPr>
              <w:pStyle w:val="Date"/>
              <w:rPr>
                <w:sz w:val="20"/>
                <w:szCs w:val="20"/>
              </w:rPr>
            </w:pPr>
            <w:r>
              <w:rPr>
                <w:sz w:val="20"/>
                <w:szCs w:val="20"/>
              </w:rPr>
              <w:t xml:space="preserve">Feb’05 </w:t>
            </w:r>
            <w:r w:rsidR="0075070D">
              <w:rPr>
                <w:sz w:val="20"/>
                <w:szCs w:val="20"/>
              </w:rPr>
              <w:t>–</w:t>
            </w:r>
            <w:r>
              <w:rPr>
                <w:sz w:val="20"/>
                <w:szCs w:val="20"/>
              </w:rPr>
              <w:t xml:space="preserve"> </w:t>
            </w:r>
            <w:r w:rsidR="0075070D">
              <w:rPr>
                <w:sz w:val="20"/>
                <w:szCs w:val="20"/>
              </w:rPr>
              <w:t>Apr’07</w:t>
            </w:r>
          </w:p>
          <w:p w14:paraId="15B42F2E" w14:textId="4B0B03BC" w:rsidR="00370BEA" w:rsidRPr="00370BEA" w:rsidRDefault="00370BEA" w:rsidP="00370BEA">
            <w:pPr>
              <w:pStyle w:val="ListParagraph"/>
              <w:numPr>
                <w:ilvl w:val="0"/>
                <w:numId w:val="9"/>
              </w:numPr>
              <w:spacing w:before="100" w:beforeAutospacing="1" w:after="100" w:afterAutospacing="1"/>
              <w:ind w:right="-22"/>
              <w:jc w:val="both"/>
              <w:rPr>
                <w:rFonts w:asciiTheme="minorHAnsi" w:hAnsiTheme="minorHAnsi"/>
                <w:lang w:eastAsia="en-IN"/>
              </w:rPr>
            </w:pPr>
            <w:r w:rsidRPr="00370BEA">
              <w:rPr>
                <w:rFonts w:asciiTheme="minorHAnsi" w:hAnsiTheme="minorHAnsi"/>
                <w:lang w:eastAsia="en-IN"/>
              </w:rPr>
              <w:t>Exceeded sales target by 130% by booking 200 printers in the year.</w:t>
            </w:r>
          </w:p>
          <w:p w14:paraId="3C82A6EB" w14:textId="078D5B6D" w:rsidR="00370BEA" w:rsidRPr="00370BEA" w:rsidRDefault="00370BEA" w:rsidP="00370BEA">
            <w:pPr>
              <w:pStyle w:val="ListParagraph"/>
              <w:numPr>
                <w:ilvl w:val="0"/>
                <w:numId w:val="9"/>
              </w:numPr>
              <w:spacing w:before="100" w:beforeAutospacing="1" w:after="100" w:afterAutospacing="1"/>
              <w:ind w:right="-22"/>
              <w:jc w:val="both"/>
              <w:rPr>
                <w:rFonts w:asciiTheme="minorHAnsi" w:hAnsiTheme="minorHAnsi"/>
                <w:lang w:eastAsia="en-IN"/>
              </w:rPr>
            </w:pPr>
            <w:r w:rsidRPr="00370BEA">
              <w:rPr>
                <w:rFonts w:asciiTheme="minorHAnsi" w:hAnsiTheme="minorHAnsi"/>
                <w:lang w:eastAsia="en-IN"/>
              </w:rPr>
              <w:t xml:space="preserve">Increased revenue by 150% by delivering training team in cartridge, ribbon </w:t>
            </w:r>
            <w:r w:rsidR="00981AAA" w:rsidRPr="00370BEA">
              <w:rPr>
                <w:rFonts w:asciiTheme="minorHAnsi" w:hAnsiTheme="minorHAnsi"/>
                <w:lang w:eastAsia="en-IN"/>
              </w:rPr>
              <w:t>selling</w:t>
            </w:r>
            <w:r w:rsidR="00981AAA">
              <w:rPr>
                <w:rFonts w:asciiTheme="minorHAnsi" w:hAnsiTheme="minorHAnsi"/>
                <w:lang w:eastAsia="en-IN"/>
              </w:rPr>
              <w:t xml:space="preserve">, </w:t>
            </w:r>
            <w:r w:rsidR="00981AAA" w:rsidRPr="00370BEA">
              <w:rPr>
                <w:rFonts w:asciiTheme="minorHAnsi" w:hAnsiTheme="minorHAnsi"/>
                <w:lang w:eastAsia="en-IN"/>
              </w:rPr>
              <w:t>tonner</w:t>
            </w:r>
            <w:r w:rsidR="00981AAA">
              <w:rPr>
                <w:rFonts w:asciiTheme="minorHAnsi" w:hAnsiTheme="minorHAnsi"/>
                <w:lang w:eastAsia="en-IN"/>
              </w:rPr>
              <w:t xml:space="preserve"> and </w:t>
            </w:r>
            <w:r w:rsidRPr="00370BEA">
              <w:rPr>
                <w:rFonts w:asciiTheme="minorHAnsi" w:hAnsiTheme="minorHAnsi"/>
                <w:lang w:eastAsia="en-IN"/>
              </w:rPr>
              <w:t>servicing upselling.</w:t>
            </w:r>
          </w:p>
          <w:p w14:paraId="7B4A497A" w14:textId="77777777" w:rsidR="00370BEA" w:rsidRPr="00370BEA" w:rsidRDefault="00370BEA" w:rsidP="00370BEA">
            <w:pPr>
              <w:pStyle w:val="ListParagraph"/>
              <w:numPr>
                <w:ilvl w:val="0"/>
                <w:numId w:val="9"/>
              </w:numPr>
              <w:spacing w:before="100" w:beforeAutospacing="1" w:after="100" w:afterAutospacing="1"/>
              <w:ind w:right="-22"/>
              <w:jc w:val="both"/>
              <w:rPr>
                <w:rFonts w:asciiTheme="minorHAnsi" w:hAnsiTheme="minorHAnsi"/>
                <w:lang w:eastAsia="en-IN"/>
              </w:rPr>
            </w:pPr>
            <w:r w:rsidRPr="00370BEA">
              <w:rPr>
                <w:rFonts w:asciiTheme="minorHAnsi" w:hAnsiTheme="minorHAnsi"/>
                <w:lang w:eastAsia="en-IN"/>
              </w:rPr>
              <w:t>Conducted sales forecasting based on key account trends and market developments.</w:t>
            </w:r>
          </w:p>
          <w:p w14:paraId="6BF1D1CB" w14:textId="72120E99" w:rsidR="00370BEA" w:rsidRPr="00370BEA" w:rsidRDefault="00370BEA" w:rsidP="00370BEA">
            <w:pPr>
              <w:pStyle w:val="ListParagraph"/>
              <w:numPr>
                <w:ilvl w:val="0"/>
                <w:numId w:val="9"/>
              </w:numPr>
              <w:spacing w:before="100" w:beforeAutospacing="1" w:after="100" w:afterAutospacing="1"/>
              <w:ind w:right="-22"/>
              <w:jc w:val="both"/>
              <w:rPr>
                <w:rFonts w:asciiTheme="minorHAnsi" w:hAnsiTheme="minorHAnsi"/>
                <w:lang w:eastAsia="en-IN"/>
              </w:rPr>
            </w:pPr>
            <w:r w:rsidRPr="00370BEA">
              <w:rPr>
                <w:rFonts w:asciiTheme="minorHAnsi" w:hAnsiTheme="minorHAnsi"/>
                <w:lang w:eastAsia="en-IN"/>
              </w:rPr>
              <w:t xml:space="preserve">Developed relationships and grew new accounts, resulting in INR </w:t>
            </w:r>
            <w:r w:rsidR="00981AAA">
              <w:rPr>
                <w:rFonts w:asciiTheme="minorHAnsi" w:hAnsiTheme="minorHAnsi"/>
                <w:lang w:eastAsia="en-IN"/>
              </w:rPr>
              <w:t>3</w:t>
            </w:r>
            <w:r w:rsidRPr="00370BEA">
              <w:rPr>
                <w:rFonts w:asciiTheme="minorHAnsi" w:hAnsiTheme="minorHAnsi"/>
                <w:lang w:eastAsia="en-IN"/>
              </w:rPr>
              <w:t>0 MN revenue boost.</w:t>
            </w:r>
          </w:p>
          <w:p w14:paraId="1E126CEE" w14:textId="4B48E986" w:rsidR="00370BEA" w:rsidRPr="00370BEA" w:rsidRDefault="00370BEA" w:rsidP="00370BEA">
            <w:pPr>
              <w:pStyle w:val="ListParagraph"/>
              <w:numPr>
                <w:ilvl w:val="0"/>
                <w:numId w:val="9"/>
              </w:numPr>
              <w:spacing w:before="100" w:beforeAutospacing="1" w:after="100" w:afterAutospacing="1"/>
              <w:ind w:right="-22"/>
              <w:jc w:val="both"/>
              <w:rPr>
                <w:rFonts w:asciiTheme="minorHAnsi" w:hAnsiTheme="minorHAnsi"/>
                <w:lang w:eastAsia="en-IN"/>
              </w:rPr>
            </w:pPr>
            <w:r w:rsidRPr="00370BEA">
              <w:rPr>
                <w:rFonts w:asciiTheme="minorHAnsi" w:hAnsiTheme="minorHAnsi"/>
                <w:lang w:eastAsia="en-IN"/>
              </w:rPr>
              <w:t>Trained developed sales team to manage 360-degree sales cycle.</w:t>
            </w:r>
          </w:p>
          <w:p w14:paraId="43E9AAA5" w14:textId="473388CE" w:rsidR="00370BEA" w:rsidRDefault="00370BEA" w:rsidP="00370BEA">
            <w:pPr>
              <w:pStyle w:val="ListParagraph"/>
              <w:numPr>
                <w:ilvl w:val="0"/>
                <w:numId w:val="9"/>
              </w:numPr>
              <w:spacing w:before="100" w:beforeAutospacing="1" w:after="100" w:afterAutospacing="1"/>
              <w:ind w:right="-22"/>
              <w:jc w:val="both"/>
              <w:rPr>
                <w:rFonts w:asciiTheme="minorHAnsi" w:hAnsiTheme="minorHAnsi"/>
                <w:lang w:eastAsia="en-IN"/>
              </w:rPr>
            </w:pPr>
            <w:r w:rsidRPr="00370BEA">
              <w:rPr>
                <w:rFonts w:asciiTheme="minorHAnsi" w:hAnsiTheme="minorHAnsi"/>
                <w:lang w:eastAsia="en-IN"/>
              </w:rPr>
              <w:t>Participating RFPs and tenders for PSUs for Printers and accessories.</w:t>
            </w:r>
          </w:p>
          <w:p w14:paraId="20C8AC11" w14:textId="7B606C1B" w:rsidR="00981AAA" w:rsidRPr="004B524B" w:rsidRDefault="0075070D" w:rsidP="00981AAA">
            <w:pPr>
              <w:pStyle w:val="Heading4"/>
              <w:rPr>
                <w:bCs/>
                <w:sz w:val="20"/>
                <w:szCs w:val="20"/>
              </w:rPr>
            </w:pPr>
            <w:r>
              <w:rPr>
                <w:sz w:val="20"/>
                <w:szCs w:val="20"/>
              </w:rPr>
              <w:t>Cizon Electronics</w:t>
            </w:r>
            <w:r w:rsidR="00981AAA" w:rsidRPr="004B524B">
              <w:rPr>
                <w:sz w:val="20"/>
                <w:szCs w:val="20"/>
              </w:rPr>
              <w:t xml:space="preserve">                      </w:t>
            </w:r>
            <w:r w:rsidR="00981AAA">
              <w:rPr>
                <w:sz w:val="20"/>
                <w:szCs w:val="20"/>
              </w:rPr>
              <w:t xml:space="preserve">                            </w:t>
            </w:r>
            <w:r>
              <w:rPr>
                <w:sz w:val="20"/>
                <w:szCs w:val="20"/>
              </w:rPr>
              <w:t xml:space="preserve">       </w:t>
            </w:r>
            <w:r w:rsidR="00981AAA">
              <w:rPr>
                <w:sz w:val="20"/>
                <w:szCs w:val="20"/>
              </w:rPr>
              <w:t>Asst. Sales</w:t>
            </w:r>
            <w:r w:rsidR="00981AAA" w:rsidRPr="004B524B">
              <w:rPr>
                <w:sz w:val="20"/>
                <w:szCs w:val="20"/>
              </w:rPr>
              <w:t xml:space="preserve"> Manager</w:t>
            </w:r>
          </w:p>
          <w:p w14:paraId="0DEF71AB" w14:textId="5E0FD1B9" w:rsidR="00CC7073" w:rsidRDefault="00326581" w:rsidP="001752F8">
            <w:pPr>
              <w:pStyle w:val="Date"/>
              <w:rPr>
                <w:sz w:val="20"/>
                <w:szCs w:val="20"/>
              </w:rPr>
            </w:pPr>
            <w:r>
              <w:rPr>
                <w:sz w:val="20"/>
                <w:szCs w:val="20"/>
              </w:rPr>
              <w:t>Apr’00</w:t>
            </w:r>
            <w:r w:rsidR="00981AAA" w:rsidRPr="004B524B">
              <w:rPr>
                <w:sz w:val="20"/>
                <w:szCs w:val="20"/>
              </w:rPr>
              <w:t xml:space="preserve"> </w:t>
            </w:r>
            <w:r>
              <w:rPr>
                <w:sz w:val="20"/>
                <w:szCs w:val="20"/>
              </w:rPr>
              <w:t>–</w:t>
            </w:r>
            <w:r w:rsidR="00981AAA" w:rsidRPr="004B524B">
              <w:rPr>
                <w:sz w:val="20"/>
                <w:szCs w:val="20"/>
              </w:rPr>
              <w:t xml:space="preserve"> </w:t>
            </w:r>
            <w:r>
              <w:rPr>
                <w:sz w:val="20"/>
                <w:szCs w:val="20"/>
              </w:rPr>
              <w:t>Jan’05</w:t>
            </w:r>
          </w:p>
          <w:p w14:paraId="27D22619" w14:textId="0D04BCBD" w:rsidR="00326581" w:rsidRPr="00326581" w:rsidRDefault="00326581" w:rsidP="00326581">
            <w:pPr>
              <w:pStyle w:val="ListParagraph"/>
              <w:numPr>
                <w:ilvl w:val="0"/>
                <w:numId w:val="11"/>
              </w:numPr>
              <w:spacing w:before="100" w:beforeAutospacing="1" w:after="100" w:afterAutospacing="1"/>
              <w:ind w:right="-22"/>
              <w:jc w:val="both"/>
              <w:rPr>
                <w:rFonts w:asciiTheme="minorHAnsi" w:hAnsiTheme="minorHAnsi"/>
                <w:lang w:eastAsia="en-IN"/>
              </w:rPr>
            </w:pPr>
            <w:r w:rsidRPr="00326581">
              <w:rPr>
                <w:rFonts w:asciiTheme="minorHAnsi" w:hAnsiTheme="minorHAnsi"/>
                <w:lang w:eastAsia="en-IN"/>
              </w:rPr>
              <w:t>Contribute to the strategic business plan by highlighting trends, identifying broader product and sales opportunities with our alliance partners. </w:t>
            </w:r>
          </w:p>
          <w:p w14:paraId="440C6353" w14:textId="77777777" w:rsidR="00326581" w:rsidRPr="00326581" w:rsidRDefault="00326581" w:rsidP="00326581">
            <w:pPr>
              <w:pStyle w:val="ListParagraph"/>
              <w:numPr>
                <w:ilvl w:val="0"/>
                <w:numId w:val="11"/>
              </w:numPr>
              <w:spacing w:before="100" w:beforeAutospacing="1" w:after="100" w:afterAutospacing="1"/>
              <w:ind w:right="-22"/>
              <w:jc w:val="both"/>
              <w:rPr>
                <w:rFonts w:asciiTheme="minorHAnsi" w:hAnsiTheme="minorHAnsi"/>
                <w:lang w:eastAsia="en-IN"/>
              </w:rPr>
            </w:pPr>
            <w:r w:rsidRPr="00326581">
              <w:rPr>
                <w:rFonts w:asciiTheme="minorHAnsi" w:hAnsiTheme="minorHAnsi"/>
                <w:lang w:eastAsia="en-IN"/>
              </w:rPr>
              <w:t>Conduct market research to identify selling possibilities and evaluate customer needs.</w:t>
            </w:r>
          </w:p>
          <w:p w14:paraId="2A4B439E" w14:textId="77777777" w:rsidR="00326581" w:rsidRPr="00326581" w:rsidRDefault="00326581" w:rsidP="00326581">
            <w:pPr>
              <w:pStyle w:val="ListParagraph"/>
              <w:numPr>
                <w:ilvl w:val="0"/>
                <w:numId w:val="11"/>
              </w:numPr>
              <w:spacing w:before="100" w:beforeAutospacing="1" w:after="100" w:afterAutospacing="1"/>
              <w:ind w:right="-22"/>
              <w:jc w:val="both"/>
              <w:rPr>
                <w:rFonts w:asciiTheme="minorHAnsi" w:hAnsiTheme="minorHAnsi"/>
                <w:lang w:eastAsia="en-IN"/>
              </w:rPr>
            </w:pPr>
            <w:r w:rsidRPr="00326581">
              <w:rPr>
                <w:rFonts w:asciiTheme="minorHAnsi" w:hAnsiTheme="minorHAnsi"/>
                <w:lang w:eastAsia="en-IN"/>
              </w:rPr>
              <w:t>Actively seek out new sales opportunities through cold calling.</w:t>
            </w:r>
          </w:p>
          <w:p w14:paraId="65F54FB8" w14:textId="622D8EEA" w:rsidR="00326581" w:rsidRPr="004B524B" w:rsidRDefault="00982514" w:rsidP="00326581">
            <w:pPr>
              <w:pStyle w:val="Heading4"/>
              <w:rPr>
                <w:bCs/>
                <w:sz w:val="20"/>
                <w:szCs w:val="20"/>
              </w:rPr>
            </w:pPr>
            <w:r>
              <w:rPr>
                <w:sz w:val="20"/>
                <w:szCs w:val="20"/>
              </w:rPr>
              <w:t>Hitachi Appliances Ltd.</w:t>
            </w:r>
            <w:r w:rsidR="00326581">
              <w:rPr>
                <w:sz w:val="20"/>
                <w:szCs w:val="20"/>
              </w:rPr>
              <w:t xml:space="preserve">           </w:t>
            </w:r>
            <w:r w:rsidR="00FA1983">
              <w:rPr>
                <w:sz w:val="20"/>
                <w:szCs w:val="20"/>
              </w:rPr>
              <w:t>Business Development Executive</w:t>
            </w:r>
          </w:p>
          <w:p w14:paraId="0F0037AA" w14:textId="17CB42AD" w:rsidR="00326581" w:rsidRDefault="00FA1983" w:rsidP="00326581">
            <w:pPr>
              <w:pStyle w:val="Date"/>
              <w:rPr>
                <w:sz w:val="20"/>
                <w:szCs w:val="20"/>
              </w:rPr>
            </w:pPr>
            <w:r>
              <w:rPr>
                <w:sz w:val="20"/>
                <w:szCs w:val="20"/>
              </w:rPr>
              <w:t>May</w:t>
            </w:r>
            <w:r w:rsidR="00326581" w:rsidRPr="004B524B">
              <w:rPr>
                <w:sz w:val="20"/>
                <w:szCs w:val="20"/>
              </w:rPr>
              <w:t>’</w:t>
            </w:r>
            <w:r>
              <w:rPr>
                <w:sz w:val="20"/>
                <w:szCs w:val="20"/>
              </w:rPr>
              <w:t>99</w:t>
            </w:r>
            <w:r w:rsidR="00326581" w:rsidRPr="004B524B">
              <w:rPr>
                <w:sz w:val="20"/>
                <w:szCs w:val="20"/>
              </w:rPr>
              <w:t xml:space="preserve"> - </w:t>
            </w:r>
            <w:r>
              <w:rPr>
                <w:sz w:val="20"/>
                <w:szCs w:val="20"/>
              </w:rPr>
              <w:t>Mar</w:t>
            </w:r>
            <w:r w:rsidR="00326581" w:rsidRPr="004B524B">
              <w:rPr>
                <w:sz w:val="20"/>
                <w:szCs w:val="20"/>
              </w:rPr>
              <w:t>’00</w:t>
            </w:r>
          </w:p>
          <w:p w14:paraId="6412E270" w14:textId="77777777" w:rsidR="00846CAC" w:rsidRPr="00846CAC" w:rsidRDefault="00846CAC" w:rsidP="00846CAC">
            <w:pPr>
              <w:pStyle w:val="ListParagraph"/>
              <w:numPr>
                <w:ilvl w:val="0"/>
                <w:numId w:val="13"/>
              </w:numPr>
              <w:spacing w:before="100" w:beforeAutospacing="1" w:after="100" w:afterAutospacing="1"/>
              <w:ind w:right="-22"/>
              <w:jc w:val="both"/>
              <w:rPr>
                <w:rFonts w:asciiTheme="minorHAnsi" w:hAnsiTheme="minorHAnsi"/>
                <w:lang w:eastAsia="en-IN"/>
              </w:rPr>
            </w:pPr>
            <w:r w:rsidRPr="00846CAC">
              <w:rPr>
                <w:rFonts w:asciiTheme="minorHAnsi" w:hAnsiTheme="minorHAnsi"/>
                <w:lang w:eastAsia="en-IN"/>
              </w:rPr>
              <w:t>Undertook extensive market research to develop high value leads for air conditioners within the prescribed timeframe.</w:t>
            </w:r>
          </w:p>
          <w:p w14:paraId="37F8475C" w14:textId="04586E7D" w:rsidR="00846CAC" w:rsidRPr="001752F8" w:rsidRDefault="00846CAC" w:rsidP="007D4FB2">
            <w:pPr>
              <w:pStyle w:val="ListParagraph"/>
              <w:numPr>
                <w:ilvl w:val="0"/>
                <w:numId w:val="13"/>
              </w:numPr>
              <w:spacing w:before="100" w:beforeAutospacing="1" w:after="100" w:afterAutospacing="1"/>
              <w:ind w:right="-22"/>
              <w:jc w:val="both"/>
            </w:pPr>
            <w:r w:rsidRPr="00846CAC">
              <w:rPr>
                <w:rFonts w:asciiTheme="minorHAnsi" w:hAnsiTheme="minorHAnsi"/>
                <w:lang w:eastAsia="en-IN"/>
              </w:rPr>
              <w:t xml:space="preserve">Improved sales pipeline management by focusing on key areas, including follow-ups, </w:t>
            </w:r>
            <w:r w:rsidR="00DE1661">
              <w:rPr>
                <w:rFonts w:asciiTheme="minorHAnsi" w:hAnsiTheme="minorHAnsi"/>
                <w:lang w:eastAsia="en-IN"/>
              </w:rPr>
              <w:t xml:space="preserve">meeting with architects </w:t>
            </w:r>
            <w:r w:rsidR="007D4FB2">
              <w:rPr>
                <w:rFonts w:asciiTheme="minorHAnsi" w:hAnsiTheme="minorHAnsi"/>
                <w:lang w:eastAsia="en-IN"/>
              </w:rPr>
              <w:t xml:space="preserve">in building </w:t>
            </w:r>
            <w:r w:rsidRPr="00846CAC">
              <w:rPr>
                <w:rFonts w:asciiTheme="minorHAnsi" w:hAnsiTheme="minorHAnsi"/>
                <w:lang w:eastAsia="en-IN"/>
              </w:rPr>
              <w:t>pipeline metric tracking and shortening sales cycle.</w:t>
            </w:r>
          </w:p>
        </w:tc>
      </w:tr>
    </w:tbl>
    <w:p w14:paraId="1E2B9F35" w14:textId="77777777" w:rsidR="0089748E" w:rsidRDefault="0089748E" w:rsidP="000C45FF">
      <w:pPr>
        <w:tabs>
          <w:tab w:val="left" w:pos="990"/>
        </w:tabs>
      </w:pPr>
    </w:p>
    <w:sectPr w:rsidR="0089748E" w:rsidSect="002806B8">
      <w:headerReference w:type="default" r:id="rId12"/>
      <w:pgSz w:w="12240" w:h="15840"/>
      <w:pgMar w:top="737"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8CE1" w14:textId="77777777" w:rsidR="00916733" w:rsidRDefault="00916733" w:rsidP="000C45FF">
      <w:r>
        <w:separator/>
      </w:r>
    </w:p>
  </w:endnote>
  <w:endnote w:type="continuationSeparator" w:id="0">
    <w:p w14:paraId="5B5C074F" w14:textId="77777777" w:rsidR="00916733" w:rsidRDefault="0091673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E8E7" w14:textId="77777777" w:rsidR="00916733" w:rsidRDefault="00916733" w:rsidP="000C45FF">
      <w:r>
        <w:separator/>
      </w:r>
    </w:p>
  </w:footnote>
  <w:footnote w:type="continuationSeparator" w:id="0">
    <w:p w14:paraId="186E06F3" w14:textId="77777777" w:rsidR="00916733" w:rsidRDefault="0091673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5B64" w14:textId="77777777" w:rsidR="000C45FF" w:rsidRDefault="000C45FF">
    <w:pPr>
      <w:pStyle w:val="Header"/>
    </w:pPr>
    <w:r>
      <w:rPr>
        <w:noProof/>
      </w:rPr>
      <w:drawing>
        <wp:anchor distT="0" distB="0" distL="114300" distR="114300" simplePos="0" relativeHeight="251658240" behindDoc="1" locked="0" layoutInCell="1" allowOverlap="1" wp14:anchorId="0F957850" wp14:editId="74353E0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644"/>
    <w:multiLevelType w:val="hybridMultilevel"/>
    <w:tmpl w:val="D9A2B14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0270225D"/>
    <w:multiLevelType w:val="multilevel"/>
    <w:tmpl w:val="BD46CF8A"/>
    <w:lvl w:ilvl="0">
      <w:start w:val="1"/>
      <w:numFmt w:val="bullet"/>
      <w:lvlText w:val=""/>
      <w:lvlJc w:val="left"/>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0FC1"/>
    <w:multiLevelType w:val="hybridMultilevel"/>
    <w:tmpl w:val="35B02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1026D"/>
    <w:multiLevelType w:val="hybridMultilevel"/>
    <w:tmpl w:val="66F655E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15:restartNumberingAfterBreak="0">
    <w:nsid w:val="1D416F1D"/>
    <w:multiLevelType w:val="hybridMultilevel"/>
    <w:tmpl w:val="170C7CD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15:restartNumberingAfterBreak="0">
    <w:nsid w:val="1EBA0A1A"/>
    <w:multiLevelType w:val="hybridMultilevel"/>
    <w:tmpl w:val="5B6E220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15:restartNumberingAfterBreak="0">
    <w:nsid w:val="220138F6"/>
    <w:multiLevelType w:val="hybridMultilevel"/>
    <w:tmpl w:val="DF46F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544030"/>
    <w:multiLevelType w:val="multilevel"/>
    <w:tmpl w:val="866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4640D"/>
    <w:multiLevelType w:val="hybridMultilevel"/>
    <w:tmpl w:val="14B84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176818"/>
    <w:multiLevelType w:val="multilevel"/>
    <w:tmpl w:val="598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E4BCF"/>
    <w:multiLevelType w:val="hybridMultilevel"/>
    <w:tmpl w:val="2EB2B21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1" w15:restartNumberingAfterBreak="0">
    <w:nsid w:val="65622B06"/>
    <w:multiLevelType w:val="hybridMultilevel"/>
    <w:tmpl w:val="8960BA3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2" w15:restartNumberingAfterBreak="0">
    <w:nsid w:val="6A353D49"/>
    <w:multiLevelType w:val="multilevel"/>
    <w:tmpl w:val="9F54DA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936C1"/>
    <w:multiLevelType w:val="multilevel"/>
    <w:tmpl w:val="AFBC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01130"/>
    <w:multiLevelType w:val="multilevel"/>
    <w:tmpl w:val="3D3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8103A"/>
    <w:multiLevelType w:val="multilevel"/>
    <w:tmpl w:val="6532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15"/>
  </w:num>
  <w:num w:numId="5">
    <w:abstractNumId w:val="0"/>
  </w:num>
  <w:num w:numId="6">
    <w:abstractNumId w:val="7"/>
  </w:num>
  <w:num w:numId="7">
    <w:abstractNumId w:val="5"/>
  </w:num>
  <w:num w:numId="8">
    <w:abstractNumId w:val="13"/>
  </w:num>
  <w:num w:numId="9">
    <w:abstractNumId w:val="10"/>
  </w:num>
  <w:num w:numId="10">
    <w:abstractNumId w:val="9"/>
  </w:num>
  <w:num w:numId="11">
    <w:abstractNumId w:val="3"/>
  </w:num>
  <w:num w:numId="12">
    <w:abstractNumId w:val="14"/>
  </w:num>
  <w:num w:numId="13">
    <w:abstractNumId w:val="11"/>
  </w:num>
  <w:num w:numId="14">
    <w:abstractNumId w:val="8"/>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1"/>
    <w:rsid w:val="00003110"/>
    <w:rsid w:val="00020DEE"/>
    <w:rsid w:val="00036450"/>
    <w:rsid w:val="00040543"/>
    <w:rsid w:val="000414AC"/>
    <w:rsid w:val="00086031"/>
    <w:rsid w:val="00094499"/>
    <w:rsid w:val="000A2DA1"/>
    <w:rsid w:val="000B6B2C"/>
    <w:rsid w:val="000C0F89"/>
    <w:rsid w:val="000C45FF"/>
    <w:rsid w:val="000E3FD1"/>
    <w:rsid w:val="00112054"/>
    <w:rsid w:val="001269A5"/>
    <w:rsid w:val="001317D8"/>
    <w:rsid w:val="00136FE3"/>
    <w:rsid w:val="00137EE2"/>
    <w:rsid w:val="001525E1"/>
    <w:rsid w:val="001700BD"/>
    <w:rsid w:val="001752F8"/>
    <w:rsid w:val="00180329"/>
    <w:rsid w:val="0019001F"/>
    <w:rsid w:val="00190256"/>
    <w:rsid w:val="00192A93"/>
    <w:rsid w:val="001A74A5"/>
    <w:rsid w:val="001B2ABD"/>
    <w:rsid w:val="001E0391"/>
    <w:rsid w:val="001E1759"/>
    <w:rsid w:val="001E2650"/>
    <w:rsid w:val="001F1ECC"/>
    <w:rsid w:val="00201E28"/>
    <w:rsid w:val="002400EB"/>
    <w:rsid w:val="0024241C"/>
    <w:rsid w:val="00242840"/>
    <w:rsid w:val="00256CF7"/>
    <w:rsid w:val="00264C56"/>
    <w:rsid w:val="002806B8"/>
    <w:rsid w:val="00281FD5"/>
    <w:rsid w:val="0030481B"/>
    <w:rsid w:val="003156FC"/>
    <w:rsid w:val="003254B5"/>
    <w:rsid w:val="00326581"/>
    <w:rsid w:val="00342D1C"/>
    <w:rsid w:val="003613E8"/>
    <w:rsid w:val="00370BEA"/>
    <w:rsid w:val="0037121F"/>
    <w:rsid w:val="003716AF"/>
    <w:rsid w:val="003910D8"/>
    <w:rsid w:val="003A2B7B"/>
    <w:rsid w:val="003A6B7D"/>
    <w:rsid w:val="003B06CA"/>
    <w:rsid w:val="003C7D82"/>
    <w:rsid w:val="004071FC"/>
    <w:rsid w:val="00407338"/>
    <w:rsid w:val="004111CD"/>
    <w:rsid w:val="00445947"/>
    <w:rsid w:val="004813B3"/>
    <w:rsid w:val="004860CD"/>
    <w:rsid w:val="00496591"/>
    <w:rsid w:val="004B25AE"/>
    <w:rsid w:val="004C63E4"/>
    <w:rsid w:val="004D3011"/>
    <w:rsid w:val="004E044C"/>
    <w:rsid w:val="004E62F2"/>
    <w:rsid w:val="004F14C7"/>
    <w:rsid w:val="00500DE1"/>
    <w:rsid w:val="005262AC"/>
    <w:rsid w:val="0055716C"/>
    <w:rsid w:val="00557EB3"/>
    <w:rsid w:val="005E39D5"/>
    <w:rsid w:val="00600670"/>
    <w:rsid w:val="00603402"/>
    <w:rsid w:val="0062123A"/>
    <w:rsid w:val="00646E75"/>
    <w:rsid w:val="00655AA3"/>
    <w:rsid w:val="006771D0"/>
    <w:rsid w:val="006A0802"/>
    <w:rsid w:val="006C5716"/>
    <w:rsid w:val="006E685A"/>
    <w:rsid w:val="006F194D"/>
    <w:rsid w:val="006F2F0E"/>
    <w:rsid w:val="00701F14"/>
    <w:rsid w:val="00705814"/>
    <w:rsid w:val="00706DBC"/>
    <w:rsid w:val="00715FCB"/>
    <w:rsid w:val="007417F0"/>
    <w:rsid w:val="00743101"/>
    <w:rsid w:val="0075070D"/>
    <w:rsid w:val="00762C3E"/>
    <w:rsid w:val="00764C9F"/>
    <w:rsid w:val="007775E1"/>
    <w:rsid w:val="007867A0"/>
    <w:rsid w:val="007927F5"/>
    <w:rsid w:val="00797485"/>
    <w:rsid w:val="007D4FB2"/>
    <w:rsid w:val="00802CA0"/>
    <w:rsid w:val="008207E7"/>
    <w:rsid w:val="008344C9"/>
    <w:rsid w:val="008350FC"/>
    <w:rsid w:val="00846CAC"/>
    <w:rsid w:val="00882E9F"/>
    <w:rsid w:val="0089748E"/>
    <w:rsid w:val="008B3F8B"/>
    <w:rsid w:val="008F0CAD"/>
    <w:rsid w:val="00916733"/>
    <w:rsid w:val="00925FCA"/>
    <w:rsid w:val="009260CD"/>
    <w:rsid w:val="00940A66"/>
    <w:rsid w:val="00952C25"/>
    <w:rsid w:val="009769F5"/>
    <w:rsid w:val="00981AAA"/>
    <w:rsid w:val="00982514"/>
    <w:rsid w:val="009856EE"/>
    <w:rsid w:val="00995BF0"/>
    <w:rsid w:val="00A2118D"/>
    <w:rsid w:val="00A76C0C"/>
    <w:rsid w:val="00A91F3A"/>
    <w:rsid w:val="00AA2125"/>
    <w:rsid w:val="00AD0A50"/>
    <w:rsid w:val="00AD76E2"/>
    <w:rsid w:val="00B20152"/>
    <w:rsid w:val="00B215D9"/>
    <w:rsid w:val="00B322E5"/>
    <w:rsid w:val="00B359E4"/>
    <w:rsid w:val="00B40CA4"/>
    <w:rsid w:val="00B57D98"/>
    <w:rsid w:val="00B70850"/>
    <w:rsid w:val="00B85B5F"/>
    <w:rsid w:val="00C066B6"/>
    <w:rsid w:val="00C13509"/>
    <w:rsid w:val="00C31CAF"/>
    <w:rsid w:val="00C37BA1"/>
    <w:rsid w:val="00C4674C"/>
    <w:rsid w:val="00C506CF"/>
    <w:rsid w:val="00C72BED"/>
    <w:rsid w:val="00C9578B"/>
    <w:rsid w:val="00C9740E"/>
    <w:rsid w:val="00CA4D0D"/>
    <w:rsid w:val="00CA6138"/>
    <w:rsid w:val="00CB0055"/>
    <w:rsid w:val="00CC6491"/>
    <w:rsid w:val="00CC7073"/>
    <w:rsid w:val="00D042A9"/>
    <w:rsid w:val="00D2522B"/>
    <w:rsid w:val="00D422DE"/>
    <w:rsid w:val="00D5459D"/>
    <w:rsid w:val="00D91097"/>
    <w:rsid w:val="00DA1F4D"/>
    <w:rsid w:val="00DD172A"/>
    <w:rsid w:val="00DE1661"/>
    <w:rsid w:val="00DF5212"/>
    <w:rsid w:val="00E25A26"/>
    <w:rsid w:val="00E35216"/>
    <w:rsid w:val="00E4381A"/>
    <w:rsid w:val="00E55D74"/>
    <w:rsid w:val="00E61322"/>
    <w:rsid w:val="00E71194"/>
    <w:rsid w:val="00E757F0"/>
    <w:rsid w:val="00E90970"/>
    <w:rsid w:val="00EA6793"/>
    <w:rsid w:val="00EB03B3"/>
    <w:rsid w:val="00EB1CAA"/>
    <w:rsid w:val="00EC6869"/>
    <w:rsid w:val="00ED44C1"/>
    <w:rsid w:val="00ED50DA"/>
    <w:rsid w:val="00EE5F61"/>
    <w:rsid w:val="00F31FA3"/>
    <w:rsid w:val="00F60274"/>
    <w:rsid w:val="00F6350F"/>
    <w:rsid w:val="00F77FB9"/>
    <w:rsid w:val="00FA1983"/>
    <w:rsid w:val="00FB068F"/>
    <w:rsid w:val="00FD5103"/>
    <w:rsid w:val="00FF5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C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FF5873"/>
    <w:pPr>
      <w:ind w:left="720"/>
      <w:contextualSpacing/>
    </w:pPr>
    <w:rPr>
      <w:rFonts w:ascii="Times New Roman" w:eastAsia="Times New Roman" w:hAnsi="Times New Roman" w:cs="Times New Roman"/>
      <w:sz w:val="20"/>
      <w:szCs w:val="20"/>
      <w:lang w:eastAsia="en-US"/>
    </w:rPr>
  </w:style>
  <w:style w:type="paragraph" w:styleId="NoSpacing">
    <w:name w:val="No Spacing"/>
    <w:uiPriority w:val="1"/>
    <w:qFormat/>
    <w:rsid w:val="00FF5873"/>
    <w:rPr>
      <w:sz w:val="18"/>
      <w:szCs w:val="22"/>
    </w:rPr>
  </w:style>
  <w:style w:type="paragraph" w:customStyle="1" w:styleId="Default">
    <w:name w:val="Default"/>
    <w:rsid w:val="001E2650"/>
    <w:pPr>
      <w:autoSpaceDE w:val="0"/>
      <w:autoSpaceDN w:val="0"/>
      <w:adjustRightInd w:val="0"/>
    </w:pPr>
    <w:rPr>
      <w:rFonts w:ascii="Century Gothic" w:hAnsi="Century Gothic" w:cs="Century Gothic"/>
      <w:color w:val="000000"/>
      <w:lang w:val="en-IN"/>
    </w:rPr>
  </w:style>
  <w:style w:type="paragraph" w:customStyle="1" w:styleId="font8">
    <w:name w:val="font_8"/>
    <w:basedOn w:val="Normal"/>
    <w:rsid w:val="00F31FA3"/>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1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nkedin.com/in/halchal4372" TargetMode="External"/><Relationship Id="rId4" Type="http://schemas.openxmlformats.org/officeDocument/2006/relationships/webSettings" Target="webSettings.xml"/><Relationship Id="rId9" Type="http://schemas.openxmlformats.org/officeDocument/2006/relationships/hyperlink" Target="mailto:halchal001@outlook.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CHAL\AppData\Local\Microsoft\Office\16.0\DTS\en-US%7bB8D6D165-C534-454D-B28B-957FB5223193%7d\%7b3E793071-38C2-40BF-A01A-51A22BB2F062%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ln>
                  <a:noFill/>
                </a:ln>
                <a:solidFill>
                  <a:schemeClr val="tx1"/>
                </a:solidFill>
                <a:effectLst>
                  <a:outerShdw blurRad="50800" dist="38100" dir="5400000" algn="t" rotWithShape="0">
                    <a:prstClr val="black">
                      <a:alpha val="40000"/>
                    </a:prstClr>
                  </a:outerShdw>
                </a:effectLst>
                <a:latin typeface="+mn-lt"/>
                <a:ea typeface="+mn-ea"/>
                <a:cs typeface="+mn-cs"/>
              </a:defRPr>
            </a:pPr>
            <a:r>
              <a:rPr lang="en-US"/>
              <a:t>SKILL</a:t>
            </a:r>
          </a:p>
        </c:rich>
      </c:tx>
      <c:overlay val="0"/>
      <c:spPr>
        <a:noFill/>
        <a:ln>
          <a:noFill/>
        </a:ln>
        <a:effectLst/>
      </c:spPr>
      <c:txPr>
        <a:bodyPr rot="0" spcFirstLastPara="1" vertOverflow="ellipsis" vert="horz" wrap="square" anchor="ctr" anchorCtr="1"/>
        <a:lstStyle/>
        <a:p>
          <a:pPr>
            <a:defRPr sz="1600" b="1" i="0" u="none" strike="noStrike" kern="1200" spc="100" baseline="0">
              <a:ln>
                <a:noFill/>
              </a:ln>
              <a:solidFill>
                <a:schemeClr val="tx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Skill</c:v>
                </c:pt>
              </c:strCache>
            </c:strRef>
          </c:tx>
          <c:spPr>
            <a:solidFill>
              <a:schemeClr val="accent1">
                <a:lumMod val="75000"/>
              </a:schemeClr>
            </a:solidFill>
            <a:ln>
              <a:noFill/>
            </a:ln>
            <a:effectLst>
              <a:outerShdw blurRad="57150" dist="19050" dir="5400000" algn="ctr" rotWithShape="0">
                <a:srgbClr val="000000">
                  <a:alpha val="63000"/>
                </a:srgbClr>
              </a:outerShdw>
            </a:effectLst>
          </c:spPr>
          <c:invertIfNegative val="0"/>
          <c:cat>
            <c:strRef>
              <c:f>Sheet1!$A$2:$A$10</c:f>
              <c:strCache>
                <c:ptCount val="9"/>
                <c:pt idx="0">
                  <c:v>Analytical</c:v>
                </c:pt>
                <c:pt idx="1">
                  <c:v>B2B Sales</c:v>
                </c:pt>
                <c:pt idx="2">
                  <c:v>B2C Sales</c:v>
                </c:pt>
                <c:pt idx="3">
                  <c:v>Channel Sales</c:v>
                </c:pt>
                <c:pt idx="4">
                  <c:v>Communication</c:v>
                </c:pt>
                <c:pt idx="5">
                  <c:v>Ideation</c:v>
                </c:pt>
                <c:pt idx="6">
                  <c:v>Individualisation</c:v>
                </c:pt>
                <c:pt idx="7">
                  <c:v>KAM</c:v>
                </c:pt>
                <c:pt idx="8">
                  <c:v>Leadership</c:v>
                </c:pt>
              </c:strCache>
            </c:strRef>
          </c:cat>
          <c:val>
            <c:numRef>
              <c:f>Sheet1!$B$2:$B$10</c:f>
              <c:numCache>
                <c:formatCode>General</c:formatCode>
                <c:ptCount val="9"/>
                <c:pt idx="0">
                  <c:v>4.3</c:v>
                </c:pt>
                <c:pt idx="1">
                  <c:v>4.2</c:v>
                </c:pt>
                <c:pt idx="2">
                  <c:v>4.5</c:v>
                </c:pt>
                <c:pt idx="3">
                  <c:v>4.5</c:v>
                </c:pt>
                <c:pt idx="4">
                  <c:v>4.3</c:v>
                </c:pt>
                <c:pt idx="5">
                  <c:v>4.2</c:v>
                </c:pt>
                <c:pt idx="6">
                  <c:v>4.5</c:v>
                </c:pt>
                <c:pt idx="7">
                  <c:v>4.5</c:v>
                </c:pt>
                <c:pt idx="8">
                  <c:v>4</c:v>
                </c:pt>
              </c:numCache>
            </c:numRef>
          </c:val>
          <c:extLst>
            <c:ext xmlns:c16="http://schemas.microsoft.com/office/drawing/2014/chart" uri="{C3380CC4-5D6E-409C-BE32-E72D297353CC}">
              <c16:uniqueId val="{00000000-664C-4472-AAC5-7E0C5C1A7D25}"/>
            </c:ext>
          </c:extLst>
        </c:ser>
        <c:dLbls>
          <c:showLegendKey val="0"/>
          <c:showVal val="0"/>
          <c:showCatName val="0"/>
          <c:showSerName val="0"/>
          <c:showPercent val="0"/>
          <c:showBubbleSize val="0"/>
        </c:dLbls>
        <c:gapWidth val="115"/>
        <c:overlap val="-20"/>
        <c:axId val="1976207439"/>
        <c:axId val="1976209103"/>
      </c:barChart>
      <c:catAx>
        <c:axId val="1976207439"/>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976209103"/>
        <c:crosses val="autoZero"/>
        <c:auto val="1"/>
        <c:lblAlgn val="ctr"/>
        <c:lblOffset val="100"/>
        <c:noMultiLvlLbl val="0"/>
      </c:catAx>
      <c:valAx>
        <c:axId val="1976209103"/>
        <c:scaling>
          <c:orientation val="minMax"/>
        </c:scaling>
        <c:delete val="1"/>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1976207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noFill/>
    </a:ln>
    <a:effectLst/>
  </c:spPr>
  <c:txPr>
    <a:bodyPr/>
    <a:lstStyle/>
    <a:p>
      <a:pPr>
        <a:defRPr>
          <a:ln>
            <a:noFill/>
          </a:ln>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29D6AEF466479CAECA3BAF24A6B1AD"/>
        <w:category>
          <w:name w:val="General"/>
          <w:gallery w:val="placeholder"/>
        </w:category>
        <w:types>
          <w:type w:val="bbPlcHdr"/>
        </w:types>
        <w:behaviors>
          <w:behavior w:val="content"/>
        </w:behaviors>
        <w:guid w:val="{C7DCAFB5-02C0-41BD-A294-65D6D273CFD6}"/>
      </w:docPartPr>
      <w:docPartBody>
        <w:p w:rsidR="008E42C5" w:rsidRDefault="004008DF" w:rsidP="004008DF">
          <w:pPr>
            <w:pStyle w:val="8929D6AEF466479CAECA3BAF24A6B1AD"/>
          </w:pPr>
          <w:r w:rsidRPr="00036450">
            <w:t>EDUCATION</w:t>
          </w:r>
        </w:p>
      </w:docPartBody>
    </w:docPart>
    <w:docPart>
      <w:docPartPr>
        <w:name w:val="BC9A6FECA8D748628F208A5BB34A38D6"/>
        <w:category>
          <w:name w:val="General"/>
          <w:gallery w:val="placeholder"/>
        </w:category>
        <w:types>
          <w:type w:val="bbPlcHdr"/>
        </w:types>
        <w:behaviors>
          <w:behavior w:val="content"/>
        </w:behaviors>
        <w:guid w:val="{5D9A228E-4262-4E4D-ADCA-86F6D108ABAD}"/>
      </w:docPartPr>
      <w:docPartBody>
        <w:p w:rsidR="008E42C5" w:rsidRDefault="004008DF" w:rsidP="004008DF">
          <w:pPr>
            <w:pStyle w:val="BC9A6FECA8D748628F208A5BB34A38D6"/>
          </w:pPr>
          <w:r w:rsidRPr="00036450">
            <w:t>WORK EXPERIENCE</w:t>
          </w:r>
        </w:p>
      </w:docPartBody>
    </w:docPart>
    <w:docPart>
      <w:docPartPr>
        <w:name w:val="0B6C83C2BD67477690C8D573721A8F8C"/>
        <w:category>
          <w:name w:val="General"/>
          <w:gallery w:val="placeholder"/>
        </w:category>
        <w:types>
          <w:type w:val="bbPlcHdr"/>
        </w:types>
        <w:behaviors>
          <w:behavior w:val="content"/>
        </w:behaviors>
        <w:guid w:val="{C69C2D12-BA79-4275-973F-1C5C6E7F7D9D}"/>
      </w:docPartPr>
      <w:docPartBody>
        <w:p w:rsidR="008E42C5" w:rsidRDefault="004008DF" w:rsidP="004008DF">
          <w:pPr>
            <w:pStyle w:val="0B6C83C2BD67477690C8D573721A8F8C"/>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DF"/>
    <w:rsid w:val="00000C4F"/>
    <w:rsid w:val="004008DF"/>
    <w:rsid w:val="00610E16"/>
    <w:rsid w:val="008E42C5"/>
    <w:rsid w:val="009C14E9"/>
    <w:rsid w:val="00DC5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8DF"/>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8929D6AEF466479CAECA3BAF24A6B1AD">
    <w:name w:val="8929D6AEF466479CAECA3BAF24A6B1AD"/>
    <w:rsid w:val="004008DF"/>
  </w:style>
  <w:style w:type="paragraph" w:customStyle="1" w:styleId="BC9A6FECA8D748628F208A5BB34A38D6">
    <w:name w:val="BC9A6FECA8D748628F208A5BB34A38D6"/>
    <w:rsid w:val="004008DF"/>
  </w:style>
  <w:style w:type="paragraph" w:customStyle="1" w:styleId="0B6C83C2BD67477690C8D573721A8F8C">
    <w:name w:val="0B6C83C2BD67477690C8D573721A8F8C"/>
    <w:rsid w:val="00400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{3E793071-38C2-40BF-A01A-51A22BB2F062}tf00546271_win32</Template>
  <TotalTime>0</TotalTime>
  <Pages>3</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2022-03-23T08:37:00Z</dcterms:created>
  <dcterms:modified xsi:type="dcterms:W3CDTF">2022-03-23T13:12:00Z</dcterms:modified>
</cp:coreProperties>
</file>