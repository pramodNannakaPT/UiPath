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14:paraId="28C0E57B" w14:textId="77777777" w:rsidTr="001B2ABD">
        <w:trPr>
          <w:trHeight w:val="4410"/>
        </w:trPr>
        <w:tc>
          <w:tcPr>
            <w:tcW w:w="3600" w:type="dxa"/>
            <w:vAlign w:val="bottom"/>
          </w:tcPr>
          <w:p w14:paraId="58C9FC79" w14:textId="77777777" w:rsidR="001B2ABD" w:rsidRDefault="001B2ABD" w:rsidP="001B2ABD">
            <w:pPr>
              <w:tabs>
                <w:tab w:val="left" w:pos="990"/>
              </w:tabs>
              <w:jc w:val="center"/>
            </w:pPr>
            <w:r>
              <w:rPr>
                <w:noProof/>
              </w:rPr>
              <mc:AlternateContent>
                <mc:Choice Requires="wps">
                  <w:drawing>
                    <wp:inline distT="0" distB="0" distL="0" distR="0" wp14:anchorId="4F879C41" wp14:editId="78D9650E">
                      <wp:extent cx="2101850" cy="2717800"/>
                      <wp:effectExtent l="19050" t="19050" r="31750" b="44450"/>
                      <wp:docPr id="2" name="Oval 2" title="Professional Headshot of Man"/>
                      <wp:cNvGraphicFramePr/>
                      <a:graphic xmlns:a="http://schemas.openxmlformats.org/drawingml/2006/main">
                        <a:graphicData uri="http://schemas.microsoft.com/office/word/2010/wordprocessingShape">
                          <wps:wsp>
                            <wps:cNvSpPr/>
                            <wps:spPr>
                              <a:xfrm>
                                <a:off x="0" y="0"/>
                                <a:ext cx="2101850" cy="2717800"/>
                              </a:xfrm>
                              <a:prstGeom prst="ellipse">
                                <a:avLst/>
                              </a:prstGeom>
                              <a:blipFill dpi="0" rotWithShape="1">
                                <a:blip r:embed="rId9">
                                  <a:extLst>
                                    <a:ext uri="{28A0092B-C50C-407E-A947-70E740481C1C}">
                                      <a14:useLocalDpi xmlns:a14="http://schemas.microsoft.com/office/drawing/2010/main" val="0"/>
                                    </a:ext>
                                  </a:extLst>
                                </a:blip>
                                <a:srcRect/>
                                <a:stretch>
                                  <a:fillRect/>
                                </a:stretch>
                              </a:blipFill>
                              <a:ln w="635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1EA7BBDD" id="Oval 2" o:spid="_x0000_s1026" alt="Title: Professional Headshot of Man" style="width:165.5pt;height:214pt;visibility:visible;mso-wrap-style:square;mso-left-percent:-10001;mso-top-percent:-10001;mso-position-horizontal:absolute;mso-position-horizontal-relative:char;mso-position-vertical:absolute;mso-position-vertical-relative:line;mso-left-percent:-10001;mso-top-percent:-10001;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V2luZG93cyBQaG90byBFZGl0b3IgMTAuMC4xMDAxMS4xNjM4NABXaW5k&#10;b3dzIFBob3RvIEVkaXRvciAxMC4wLjEwMDExLjE2Mzg0ADIwMjI6MDE6MDYgMTA6NDA6NDUAAAKg&#10;AQADAAAAAQABAADqHAAHAAAIDAAACOAAAAAAHOoAAAAI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GAQMAAwAAAAEABgAAARoABQAA&#10;AAEAABE8ARsABQAAAAEAABFEASgAAwAAAAEAAgAAAgEABAAAAAEAABFMAgIABAAAAAEAACVmAAAA&#10;AAAAAGAAAAABAAAAYAAAAAH/2P/bAEMACAYGBwYFCAcHBwkJCAoMFA0MCwsMGRITDxQdGh8eHRoc&#10;HCAkLicgIiwjHBwoNyksMDE0NDQfJzk9ODI8LjM0Mv/bAEMBCQkJDAsMGA0NGDIhHCEyMjIyMjIy&#10;MjIyMjIyMjIyMjIyMjIyMjIyMjIyMjIyMjIyMjIyMjIyMjIyMjIyMjIyMv/AABEIAQAAwQMBIQ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PD94cGFja2V0IGVuZD0ndyc/Pv/bAEMAAwICAwICAwMDAwQDAwQFCAUFBAQFCgcHBggM&#10;CgwMCwoLCw0OEhANDhEOCwsQFhARExQVFRUMDxcYFhQYEhQVFP/bAEMBAwQEBQQFCQUFCRQNCw0U&#10;FBQUFBQUFBQUFBQUFBQUFBQUFBQUFBQUFBQUFBQUFBQUFBQUFBQUFBQUFBQUFBQUFP/AABEIBZ4E&#10;Pg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" strokecolor="#94b6d2 [3204]" strokeweight="5pt">
                      <v:fill r:id="rId10" o:title="" recolor="t" rotate="t" type="frame"/>
                      <v:stroke joinstyle="miter"/>
                      <w10:anchorlock/>
                    </v:oval>
                  </w:pict>
                </mc:Fallback>
              </mc:AlternateContent>
            </w:r>
          </w:p>
        </w:tc>
        <w:tc>
          <w:tcPr>
            <w:tcW w:w="720" w:type="dxa"/>
          </w:tcPr>
          <w:p w14:paraId="57E79A9A" w14:textId="77777777" w:rsidR="001B2ABD" w:rsidRDefault="001B2ABD" w:rsidP="000C45FF">
            <w:pPr>
              <w:tabs>
                <w:tab w:val="left" w:pos="990"/>
              </w:tabs>
            </w:pPr>
          </w:p>
        </w:tc>
        <w:tc>
          <w:tcPr>
            <w:tcW w:w="6470" w:type="dxa"/>
            <w:vAlign w:val="bottom"/>
          </w:tcPr>
          <w:p w14:paraId="6B22EE51" w14:textId="2D4B39E6" w:rsidR="001B2ABD" w:rsidRPr="00D04EE1" w:rsidRDefault="00CA5A73" w:rsidP="001B2ABD">
            <w:pPr>
              <w:pStyle w:val="Title"/>
              <w:rPr>
                <w:sz w:val="72"/>
                <w:szCs w:val="72"/>
              </w:rPr>
            </w:pPr>
            <w:r w:rsidRPr="00D04EE1">
              <w:rPr>
                <w:sz w:val="72"/>
                <w:szCs w:val="72"/>
              </w:rPr>
              <w:t>Vadim Stoyan</w:t>
            </w:r>
          </w:p>
          <w:p w14:paraId="35374FAB" w14:textId="3B2E883A" w:rsidR="001B2ABD" w:rsidRPr="00974418" w:rsidRDefault="00CA5A73" w:rsidP="001B2ABD">
            <w:pPr>
              <w:pStyle w:val="Subtitle"/>
              <w:rPr>
                <w:spacing w:val="0"/>
                <w:w w:val="100"/>
              </w:rPr>
            </w:pPr>
            <w:r w:rsidRPr="009B3AD1">
              <w:rPr>
                <w:spacing w:val="2"/>
                <w:w w:val="47"/>
              </w:rPr>
              <w:t>S</w:t>
            </w:r>
            <w:r w:rsidRPr="009B3AD1">
              <w:rPr>
                <w:spacing w:val="0"/>
                <w:w w:val="47"/>
              </w:rPr>
              <w:t>olutions Architect</w:t>
            </w:r>
            <w:r w:rsidR="00245229" w:rsidRPr="009B3AD1">
              <w:rPr>
                <w:spacing w:val="0"/>
                <w:w w:val="47"/>
              </w:rPr>
              <w:t>/</w:t>
            </w:r>
            <w:r w:rsidR="00BD2353" w:rsidRPr="009B3AD1">
              <w:rPr>
                <w:spacing w:val="0"/>
                <w:w w:val="47"/>
              </w:rPr>
              <w:t>Tech Lead</w:t>
            </w:r>
          </w:p>
          <w:sdt>
            <w:sdtPr>
              <w:id w:val="1049110328"/>
              <w:placeholder>
                <w:docPart w:val="BF4208172E274F72955F8E1FCBA027FD"/>
              </w:placeholder>
              <w:temporary/>
              <w:showingPlcHdr/>
              <w15:appearance w15:val="hidden"/>
            </w:sdtPr>
            <w:sdtEndPr/>
            <w:sdtContent>
              <w:p w14:paraId="25F82518" w14:textId="77777777" w:rsidR="00D414A5" w:rsidRDefault="00D414A5" w:rsidP="00D414A5">
                <w:pPr>
                  <w:pStyle w:val="Heading2"/>
                </w:pPr>
                <w:r w:rsidRPr="00036450">
                  <w:t>EDUCATION</w:t>
                </w:r>
              </w:p>
            </w:sdtContent>
          </w:sdt>
          <w:p w14:paraId="3BB3D89E" w14:textId="77777777" w:rsidR="00D414A5" w:rsidRDefault="00D414A5" w:rsidP="00D414A5">
            <w:r>
              <w:t xml:space="preserve">Bachelor’s Degree – University of Washington </w:t>
            </w:r>
          </w:p>
          <w:p w14:paraId="7D8A0980" w14:textId="77777777" w:rsidR="00D414A5" w:rsidRDefault="00D414A5" w:rsidP="00D414A5">
            <w:r>
              <w:t>Computer Networking &amp; Information Security — Clover Park College</w:t>
            </w:r>
          </w:p>
          <w:p w14:paraId="339B671E" w14:textId="77777777" w:rsidR="00D414A5" w:rsidRDefault="00D414A5" w:rsidP="00D414A5">
            <w:r>
              <w:t>DP-200: Implementing an Azure Data Solution</w:t>
            </w:r>
          </w:p>
          <w:p w14:paraId="6BCFA7DD" w14:textId="77777777" w:rsidR="00D414A5" w:rsidRDefault="00D414A5" w:rsidP="00D414A5">
            <w:r>
              <w:t>DP-203: Data Engineering on Microsoft Azure</w:t>
            </w:r>
          </w:p>
          <w:p w14:paraId="1867AB72" w14:textId="77777777" w:rsidR="00D414A5" w:rsidRDefault="00D414A5" w:rsidP="00D414A5">
            <w:r>
              <w:t>AZ-900: Microsoft Azure Fundamentals</w:t>
            </w:r>
          </w:p>
          <w:p w14:paraId="361D9A9A" w14:textId="061E267D" w:rsidR="00D414A5" w:rsidRPr="00D414A5" w:rsidRDefault="00D414A5" w:rsidP="00D414A5"/>
        </w:tc>
      </w:tr>
      <w:tr w:rsidR="00D414A5" w14:paraId="0C44BF8A" w14:textId="77777777" w:rsidTr="001B2ABD">
        <w:tc>
          <w:tcPr>
            <w:tcW w:w="3600" w:type="dxa"/>
          </w:tcPr>
          <w:sdt>
            <w:sdtPr>
              <w:id w:val="-1711873194"/>
              <w:placeholder>
                <w:docPart w:val="76BE6FE8FD5D432FB23D0354F705C9D8"/>
              </w:placeholder>
              <w:temporary/>
              <w:showingPlcHdr/>
              <w15:appearance w15:val="hidden"/>
            </w:sdtPr>
            <w:sdtEndPr/>
            <w:sdtContent>
              <w:p w14:paraId="7FC9FC4A" w14:textId="77777777" w:rsidR="00D414A5" w:rsidRDefault="00D414A5" w:rsidP="00D414A5">
                <w:pPr>
                  <w:pStyle w:val="Heading3"/>
                </w:pPr>
                <w:r w:rsidRPr="00D5459D">
                  <w:t>Profile</w:t>
                </w:r>
              </w:p>
            </w:sdtContent>
          </w:sdt>
          <w:p w14:paraId="02E09C92" w14:textId="02A39031" w:rsidR="00D414A5" w:rsidRDefault="00D414A5" w:rsidP="00D414A5">
            <w:r>
              <w:t xml:space="preserve">10+ Years of Computer Engineering experience. Complete automation using Azure Data Factory, Azure Visual Studio and Azure DevOps. Develop and execute SQL, Kusto queries to extract data for </w:t>
            </w:r>
            <w:proofErr w:type="spellStart"/>
            <w:r>
              <w:t>PowerBI</w:t>
            </w:r>
            <w:proofErr w:type="spellEnd"/>
            <w:r>
              <w:t xml:space="preserve"> reports. </w:t>
            </w:r>
            <w:r w:rsidR="00EC6E32">
              <w:t>Expertise</w:t>
            </w:r>
            <w:r w:rsidR="00894682">
              <w:t xml:space="preserve"> in </w:t>
            </w:r>
            <w:r w:rsidR="00EC6E32" w:rsidRPr="00EC6E32">
              <w:t>Azure Synapse Analytics</w:t>
            </w:r>
            <w:r w:rsidR="00EC6E32">
              <w:t>.</w:t>
            </w:r>
          </w:p>
          <w:p w14:paraId="7DE33FE9" w14:textId="4A1B1B4B" w:rsidR="00D414A5" w:rsidRDefault="00D414A5" w:rsidP="00D414A5">
            <w:r>
              <w:t>Certifi</w:t>
            </w:r>
            <w:r w:rsidR="000763DC">
              <w:t>cations</w:t>
            </w:r>
            <w:r>
              <w:t xml:space="preserve">: DP-200: Implementing an Azure Data Solution, DP-203: Data Engineering on Microsoft Azure, and </w:t>
            </w:r>
          </w:p>
          <w:p w14:paraId="1217DAAA" w14:textId="77777777" w:rsidR="00D414A5" w:rsidRDefault="00D414A5" w:rsidP="00D414A5">
            <w:r>
              <w:t>AZ-900: Microsoft Azure Fundamentals</w:t>
            </w:r>
          </w:p>
          <w:p w14:paraId="382C7078" w14:textId="77777777" w:rsidR="00D414A5" w:rsidRDefault="00D414A5" w:rsidP="00D414A5">
            <w:r>
              <w:t xml:space="preserve"> </w:t>
            </w:r>
          </w:p>
          <w:p w14:paraId="1BE374BA" w14:textId="77777777" w:rsidR="00D414A5" w:rsidRDefault="00D414A5" w:rsidP="00D414A5"/>
          <w:sdt>
            <w:sdtPr>
              <w:id w:val="-1954003311"/>
              <w:placeholder>
                <w:docPart w:val="3B3B4F85EFB2469F8D460B670FF0FFE9"/>
              </w:placeholder>
              <w:temporary/>
              <w:showingPlcHdr/>
              <w15:appearance w15:val="hidden"/>
            </w:sdtPr>
            <w:sdtEndPr/>
            <w:sdtContent>
              <w:p w14:paraId="0001C1D7" w14:textId="77777777" w:rsidR="00D414A5" w:rsidRPr="00CB0055" w:rsidRDefault="00D414A5" w:rsidP="00D414A5">
                <w:pPr>
                  <w:pStyle w:val="Heading3"/>
                </w:pPr>
                <w:r w:rsidRPr="00CB0055">
                  <w:t>Contact</w:t>
                </w:r>
              </w:p>
            </w:sdtContent>
          </w:sdt>
          <w:sdt>
            <w:sdtPr>
              <w:id w:val="1111563247"/>
              <w:placeholder>
                <w:docPart w:val="1410F15B761D49D1B6DB85C4621C9E73"/>
              </w:placeholder>
              <w:temporary/>
              <w:showingPlcHdr/>
              <w15:appearance w15:val="hidden"/>
            </w:sdtPr>
            <w:sdtEndPr/>
            <w:sdtContent>
              <w:p w14:paraId="5E760668" w14:textId="77777777" w:rsidR="00D414A5" w:rsidRDefault="00D414A5" w:rsidP="00D414A5">
                <w:r w:rsidRPr="004D3011">
                  <w:t>PHONE:</w:t>
                </w:r>
              </w:p>
            </w:sdtContent>
          </w:sdt>
          <w:p w14:paraId="70E0B18D" w14:textId="77777777" w:rsidR="00D414A5" w:rsidRDefault="00D414A5" w:rsidP="00D414A5">
            <w:r>
              <w:t>253-606-2084</w:t>
            </w:r>
          </w:p>
          <w:p w14:paraId="770859E4" w14:textId="77777777" w:rsidR="00D414A5" w:rsidRDefault="00D414A5" w:rsidP="00D414A5"/>
          <w:p w14:paraId="166D80C8" w14:textId="77777777" w:rsidR="00D414A5" w:rsidRDefault="00D414A5" w:rsidP="00D414A5"/>
          <w:sdt>
            <w:sdtPr>
              <w:id w:val="-240260293"/>
              <w:placeholder>
                <w:docPart w:val="9E3830AAACB84B1DBB12F4389C704C3F"/>
              </w:placeholder>
              <w:temporary/>
              <w:showingPlcHdr/>
              <w15:appearance w15:val="hidden"/>
            </w:sdtPr>
            <w:sdtEndPr/>
            <w:sdtContent>
              <w:p w14:paraId="01F2435D" w14:textId="77777777" w:rsidR="00D414A5" w:rsidRDefault="00D414A5" w:rsidP="00D414A5">
                <w:r w:rsidRPr="004D3011">
                  <w:t>EMAIL:</w:t>
                </w:r>
              </w:p>
            </w:sdtContent>
          </w:sdt>
          <w:p w14:paraId="460EFDEF" w14:textId="77777777" w:rsidR="00D414A5" w:rsidRDefault="00D414A5" w:rsidP="00D414A5">
            <w:r>
              <w:t>v.stoyan@live.com</w:t>
            </w:r>
          </w:p>
          <w:sdt>
            <w:sdtPr>
              <w:id w:val="-1444214663"/>
              <w:placeholder>
                <w:docPart w:val="0BECE7556D214510AA1769481E02E66C"/>
              </w:placeholder>
              <w:temporary/>
              <w:showingPlcHdr/>
              <w15:appearance w15:val="hidden"/>
            </w:sdtPr>
            <w:sdtEndPr/>
            <w:sdtContent>
              <w:p w14:paraId="483087AD" w14:textId="77777777" w:rsidR="00D414A5" w:rsidRPr="00CB0055" w:rsidRDefault="00D414A5" w:rsidP="00D414A5">
                <w:pPr>
                  <w:pStyle w:val="Heading3"/>
                </w:pPr>
                <w:r w:rsidRPr="00CB0055">
                  <w:t>Hobbies</w:t>
                </w:r>
              </w:p>
            </w:sdtContent>
          </w:sdt>
          <w:p w14:paraId="08D1DE21" w14:textId="77777777" w:rsidR="00D414A5" w:rsidRDefault="00D414A5" w:rsidP="00D414A5">
            <w:r>
              <w:t>Hiking</w:t>
            </w:r>
          </w:p>
          <w:p w14:paraId="76434923" w14:textId="77777777" w:rsidR="00D414A5" w:rsidRDefault="00D414A5" w:rsidP="00D414A5">
            <w:r>
              <w:t>Playing guitar</w:t>
            </w:r>
          </w:p>
          <w:p w14:paraId="0E59C9EA" w14:textId="77777777" w:rsidR="00D414A5" w:rsidRDefault="00D414A5" w:rsidP="00D414A5">
            <w:r>
              <w:t>Soccer</w:t>
            </w:r>
          </w:p>
          <w:p w14:paraId="5D03EBCA" w14:textId="0389C7B2" w:rsidR="00D414A5" w:rsidRPr="004D3011" w:rsidRDefault="00D414A5" w:rsidP="00D414A5"/>
        </w:tc>
        <w:tc>
          <w:tcPr>
            <w:tcW w:w="720" w:type="dxa"/>
          </w:tcPr>
          <w:p w14:paraId="7A79821D" w14:textId="77777777" w:rsidR="00D414A5" w:rsidRDefault="00D414A5" w:rsidP="00D414A5">
            <w:pPr>
              <w:tabs>
                <w:tab w:val="left" w:pos="990"/>
              </w:tabs>
            </w:pPr>
          </w:p>
        </w:tc>
        <w:tc>
          <w:tcPr>
            <w:tcW w:w="6470" w:type="dxa"/>
          </w:tcPr>
          <w:sdt>
            <w:sdtPr>
              <w:id w:val="1001553383"/>
              <w:placeholder>
                <w:docPart w:val="F474CAA7EA5E46808794A75B23FE6302"/>
              </w:placeholder>
              <w:temporary/>
              <w:showingPlcHdr/>
              <w15:appearance w15:val="hidden"/>
            </w:sdtPr>
            <w:sdtEndPr/>
            <w:sdtContent>
              <w:p w14:paraId="58194696" w14:textId="77777777" w:rsidR="00D414A5" w:rsidRDefault="00D414A5" w:rsidP="00D414A5">
                <w:pPr>
                  <w:pStyle w:val="Heading2"/>
                </w:pPr>
                <w:r w:rsidRPr="00036450">
                  <w:t>WORK EXPERIENCE</w:t>
                </w:r>
              </w:p>
            </w:sdtContent>
          </w:sdt>
          <w:p w14:paraId="5CB5D5A9" w14:textId="48126B5B" w:rsidR="00D414A5" w:rsidRDefault="00A1101C" w:rsidP="00D414A5">
            <w:pPr>
              <w:pStyle w:val="Heading4"/>
              <w:rPr>
                <w:bCs/>
              </w:rPr>
            </w:pPr>
            <w:r>
              <w:t>TATA</w:t>
            </w:r>
            <w:r w:rsidR="00D414A5" w:rsidRPr="00EE124A">
              <w:t xml:space="preserve"> </w:t>
            </w:r>
            <w:r w:rsidR="00D414A5">
              <w:t>C</w:t>
            </w:r>
            <w:r w:rsidR="00D414A5" w:rsidRPr="00EE124A">
              <w:t xml:space="preserve">onsultancy </w:t>
            </w:r>
            <w:r w:rsidR="00D414A5">
              <w:t>S</w:t>
            </w:r>
            <w:r w:rsidR="00D414A5" w:rsidRPr="00EE124A">
              <w:t>ervices</w:t>
            </w:r>
            <w:r w:rsidR="00B24D70">
              <w:t>:</w:t>
            </w:r>
            <w:r w:rsidR="00D414A5">
              <w:t xml:space="preserve"> Solutions Architect </w:t>
            </w:r>
            <w:r w:rsidR="00FB3C5C">
              <w:t>(Tech Lead)</w:t>
            </w:r>
          </w:p>
          <w:p w14:paraId="4D63F30E" w14:textId="77777777" w:rsidR="004B0133" w:rsidRDefault="004B0133" w:rsidP="00D414A5"/>
          <w:p w14:paraId="46D2A72F" w14:textId="430FBA1E" w:rsidR="00D414A5" w:rsidRDefault="00D414A5" w:rsidP="00D414A5">
            <w:r>
              <w:t xml:space="preserve">Dec 2018 - Current          </w:t>
            </w:r>
          </w:p>
          <w:p w14:paraId="20844394" w14:textId="77777777" w:rsidR="00D414A5" w:rsidRDefault="00D414A5" w:rsidP="00D414A5">
            <w:r>
              <w:t xml:space="preserve">Responsible for providing solutions to companies moving from </w:t>
            </w:r>
            <w:proofErr w:type="gramStart"/>
            <w:r>
              <w:t>on-premise</w:t>
            </w:r>
            <w:proofErr w:type="gramEnd"/>
            <w:r>
              <w:t xml:space="preserve"> to cloud. Develop vision statements that detail how business questions can be best solved.  Complete automation using Azure Data Factory, Azure Visual Studio and Azure DevOps. Develop and execute SQL, Kusto queries to extract data for </w:t>
            </w:r>
            <w:proofErr w:type="spellStart"/>
            <w:r>
              <w:t>PowerBI</w:t>
            </w:r>
            <w:proofErr w:type="spellEnd"/>
            <w:r>
              <w:t xml:space="preserve"> reports. Complete monthly reports and share with leadership.</w:t>
            </w:r>
          </w:p>
          <w:p w14:paraId="0D21364C" w14:textId="77777777" w:rsidR="00D414A5" w:rsidRDefault="00D414A5" w:rsidP="00D414A5">
            <w:pPr>
              <w:pStyle w:val="Heading4"/>
            </w:pPr>
          </w:p>
          <w:p w14:paraId="4E2CB78F" w14:textId="77777777" w:rsidR="00D414A5" w:rsidRDefault="00D414A5" w:rsidP="00D414A5">
            <w:pPr>
              <w:pStyle w:val="Heading4"/>
            </w:pPr>
            <w:r>
              <w:t>Mercedes Benz: Senior Software Engineer (DevOps)</w:t>
            </w:r>
          </w:p>
          <w:p w14:paraId="248ABA66" w14:textId="77777777" w:rsidR="00D414A5" w:rsidRDefault="00D414A5" w:rsidP="00D414A5">
            <w:r>
              <w:t>Mar 2017 – Nov 2018</w:t>
            </w:r>
          </w:p>
          <w:p w14:paraId="2D8D70F5" w14:textId="77777777" w:rsidR="00BD2353" w:rsidRDefault="00BD2353" w:rsidP="00354867"/>
          <w:p w14:paraId="48025E0D" w14:textId="510C2B98" w:rsidR="00B9425B" w:rsidRDefault="00D414A5" w:rsidP="00354867">
            <w:r>
              <w:t xml:space="preserve">Implemented the framework to validate automated build environment, including testing cloud VM's, </w:t>
            </w:r>
            <w:proofErr w:type="spellStart"/>
            <w:r>
              <w:t>VNets</w:t>
            </w:r>
            <w:proofErr w:type="spellEnd"/>
            <w:r>
              <w:t xml:space="preserve">, subnets, network peering’s and Kubernetes configurations. Built Jenkins scripts to automate test runs with results-over-time reporting built in. Containerized tests to simplify deployment. Planned and built test framework for testing in-car applications' REST calls. Implemented Rally integration with Node.js Mocha tests using Rest API which provides a rich set of capabilities for creating test reports. </w:t>
            </w:r>
            <w:r w:rsidR="00B9425B">
              <w:t>Performed automated BVT/Functional testing. Developed Object Oriented Framework. Involved in creating C# based scripts for Selenium WebDriver using Xamarin and Visual Studio. Managed core activities: spec reviews, test plans, test cases, test passes, bugs. Extensively used Selenium/</w:t>
            </w:r>
            <w:proofErr w:type="spellStart"/>
            <w:r w:rsidR="00B9425B">
              <w:t>Webdriver</w:t>
            </w:r>
            <w:proofErr w:type="spellEnd"/>
            <w:r w:rsidR="00B9425B">
              <w:t xml:space="preserve"> to test the web application. Developed common classes for Page Object Model (POM).</w:t>
            </w:r>
          </w:p>
          <w:p w14:paraId="0EBE5C76" w14:textId="77777777" w:rsidR="00284AA5" w:rsidRDefault="00284AA5" w:rsidP="00354867"/>
          <w:p w14:paraId="37EDC56D" w14:textId="77777777" w:rsidR="00284AA5" w:rsidRPr="00773F05" w:rsidRDefault="00284AA5" w:rsidP="00284AA5">
            <w:pPr>
              <w:pStyle w:val="Heading4"/>
            </w:pPr>
            <w:proofErr w:type="spellStart"/>
            <w:r>
              <w:t>Luxoft</w:t>
            </w:r>
            <w:proofErr w:type="spellEnd"/>
            <w:r>
              <w:t xml:space="preserve"> USA: DevOps Engineer/SDET Lead</w:t>
            </w:r>
            <w:r w:rsidRPr="004D3011">
              <w:t xml:space="preserve">  </w:t>
            </w:r>
          </w:p>
          <w:p w14:paraId="37BBC708" w14:textId="77777777" w:rsidR="00284AA5" w:rsidRDefault="00284AA5" w:rsidP="00284AA5">
            <w:r>
              <w:t xml:space="preserve">Sep 2012 – Mar 2017  </w:t>
            </w:r>
          </w:p>
          <w:p w14:paraId="39CF4EFB" w14:textId="77777777" w:rsidR="00284AA5" w:rsidRDefault="00284AA5" w:rsidP="00284AA5"/>
          <w:p w14:paraId="62DE7BEB" w14:textId="21CFFC53" w:rsidR="00284AA5" w:rsidRPr="004D3011" w:rsidRDefault="00284AA5" w:rsidP="00284AA5">
            <w:pPr>
              <w:rPr>
                <w:color w:val="FFFFFF" w:themeColor="background1"/>
              </w:rPr>
            </w:pPr>
            <w:r>
              <w:t>Developed Object Oriented Framework. Worked on creating C# based scripts for Selenium WebDriver using Xamarin and Visual Studio. Managed core activities: spec reviews, test plans, test cases, test passes, bugs. Extensively used Selenium/</w:t>
            </w:r>
            <w:proofErr w:type="spellStart"/>
            <w:r>
              <w:t>Webdriver</w:t>
            </w:r>
            <w:proofErr w:type="spellEnd"/>
            <w:r>
              <w:t xml:space="preserve"> to test the web application. Developed common classes for Page Object Model (POM). Managed GitHub repository, review pull requests and releases. Wrote user stories, registered, </w:t>
            </w:r>
            <w:r w:rsidR="00901FF8">
              <w:t>described,</w:t>
            </w:r>
            <w:r>
              <w:t xml:space="preserve"> and submitted found software defects in Jira</w:t>
            </w:r>
            <w:r w:rsidR="004F14A5">
              <w:t xml:space="preserve">. </w:t>
            </w:r>
            <w:r>
              <w:t>Completed test scripts based on test plan</w:t>
            </w:r>
            <w:r w:rsidR="004B0133">
              <w:t>.</w:t>
            </w:r>
          </w:p>
        </w:tc>
      </w:tr>
    </w:tbl>
    <w:p w14:paraId="4474CA74" w14:textId="77777777" w:rsidR="00CA5A73" w:rsidRDefault="00CA5A73" w:rsidP="000C45FF">
      <w:pPr>
        <w:tabs>
          <w:tab w:val="left" w:pos="990"/>
        </w:tabs>
      </w:pPr>
    </w:p>
    <w:sectPr w:rsidR="00CA5A73" w:rsidSect="000C45FF">
      <w:head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3EE0EA" w14:textId="77777777" w:rsidR="00C15173" w:rsidRDefault="00C15173" w:rsidP="000C45FF">
      <w:r>
        <w:separator/>
      </w:r>
    </w:p>
  </w:endnote>
  <w:endnote w:type="continuationSeparator" w:id="0">
    <w:p w14:paraId="5DE7D3DD" w14:textId="77777777" w:rsidR="00C15173" w:rsidRDefault="00C15173" w:rsidP="000C45FF">
      <w:r>
        <w:continuationSeparator/>
      </w:r>
    </w:p>
  </w:endnote>
  <w:endnote w:type="continuationNotice" w:id="1">
    <w:p w14:paraId="1E154CA4" w14:textId="77777777" w:rsidR="00C15173" w:rsidRDefault="00C1517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panose1 w:val="020B0502020202020204"/>
    <w:charset w:val="00"/>
    <w:family w:val="swiss"/>
    <w:pitch w:val="variable"/>
    <w:sig w:usb0="00000287" w:usb1="00000000" w:usb2="00000000" w:usb3="00000000" w:csb0="0000009F" w:csb1="00000000"/>
  </w:font>
  <w:font w:name="Meiryo">
    <w:altName w:val="Meiryo"/>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021C62" w14:textId="77777777" w:rsidR="00C15173" w:rsidRDefault="00C15173" w:rsidP="000C45FF">
      <w:r>
        <w:separator/>
      </w:r>
    </w:p>
  </w:footnote>
  <w:footnote w:type="continuationSeparator" w:id="0">
    <w:p w14:paraId="7B19AC24" w14:textId="77777777" w:rsidR="00C15173" w:rsidRDefault="00C15173" w:rsidP="000C45FF">
      <w:r>
        <w:continuationSeparator/>
      </w:r>
    </w:p>
  </w:footnote>
  <w:footnote w:type="continuationNotice" w:id="1">
    <w:p w14:paraId="1886F453" w14:textId="77777777" w:rsidR="00C15173" w:rsidRDefault="00C1517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84B631" w14:textId="77777777" w:rsidR="00CA5A73" w:rsidRDefault="00CA5A73">
    <w:pPr>
      <w:pStyle w:val="Header"/>
    </w:pPr>
    <w:r>
      <w:rPr>
        <w:noProof/>
      </w:rPr>
      <w:drawing>
        <wp:anchor distT="0" distB="0" distL="114300" distR="114300" simplePos="0" relativeHeight="251658240" behindDoc="1" locked="0" layoutInCell="1" allowOverlap="1" wp14:anchorId="584C6797" wp14:editId="062EEB51">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A73"/>
    <w:rsid w:val="00036450"/>
    <w:rsid w:val="00067283"/>
    <w:rsid w:val="000763DC"/>
    <w:rsid w:val="00094499"/>
    <w:rsid w:val="000B5FE6"/>
    <w:rsid w:val="000C45FF"/>
    <w:rsid w:val="000E3FD1"/>
    <w:rsid w:val="00112054"/>
    <w:rsid w:val="00114039"/>
    <w:rsid w:val="001317D8"/>
    <w:rsid w:val="001525E1"/>
    <w:rsid w:val="00180329"/>
    <w:rsid w:val="0019001F"/>
    <w:rsid w:val="001A74A5"/>
    <w:rsid w:val="001B2ABD"/>
    <w:rsid w:val="001E0391"/>
    <w:rsid w:val="001E1759"/>
    <w:rsid w:val="001F1ECC"/>
    <w:rsid w:val="002400EB"/>
    <w:rsid w:val="00245229"/>
    <w:rsid w:val="00256CF7"/>
    <w:rsid w:val="00281FD5"/>
    <w:rsid w:val="00284AA5"/>
    <w:rsid w:val="0030481B"/>
    <w:rsid w:val="003156FC"/>
    <w:rsid w:val="003254B5"/>
    <w:rsid w:val="00354867"/>
    <w:rsid w:val="003579EB"/>
    <w:rsid w:val="00360C2C"/>
    <w:rsid w:val="0037121F"/>
    <w:rsid w:val="003771D6"/>
    <w:rsid w:val="00387BED"/>
    <w:rsid w:val="003910D8"/>
    <w:rsid w:val="003A6B7D"/>
    <w:rsid w:val="003B06CA"/>
    <w:rsid w:val="003D00D9"/>
    <w:rsid w:val="004071FC"/>
    <w:rsid w:val="00443265"/>
    <w:rsid w:val="00445947"/>
    <w:rsid w:val="004813B3"/>
    <w:rsid w:val="00496591"/>
    <w:rsid w:val="004B0133"/>
    <w:rsid w:val="004C63E4"/>
    <w:rsid w:val="004D3011"/>
    <w:rsid w:val="004F14A5"/>
    <w:rsid w:val="00514FF9"/>
    <w:rsid w:val="005217FF"/>
    <w:rsid w:val="005262AC"/>
    <w:rsid w:val="005332C2"/>
    <w:rsid w:val="005B58B1"/>
    <w:rsid w:val="005E39D5"/>
    <w:rsid w:val="00600670"/>
    <w:rsid w:val="0062123A"/>
    <w:rsid w:val="00646E75"/>
    <w:rsid w:val="00671FB3"/>
    <w:rsid w:val="006771D0"/>
    <w:rsid w:val="00715FCB"/>
    <w:rsid w:val="00743101"/>
    <w:rsid w:val="00764C9F"/>
    <w:rsid w:val="00773F05"/>
    <w:rsid w:val="007774B6"/>
    <w:rsid w:val="007775E1"/>
    <w:rsid w:val="007867A0"/>
    <w:rsid w:val="007927F5"/>
    <w:rsid w:val="00802CA0"/>
    <w:rsid w:val="00814722"/>
    <w:rsid w:val="00894682"/>
    <w:rsid w:val="00901FF8"/>
    <w:rsid w:val="009260CD"/>
    <w:rsid w:val="00940A66"/>
    <w:rsid w:val="00952C25"/>
    <w:rsid w:val="00974418"/>
    <w:rsid w:val="00983205"/>
    <w:rsid w:val="009B3AD1"/>
    <w:rsid w:val="00A0576D"/>
    <w:rsid w:val="00A1101C"/>
    <w:rsid w:val="00A2118D"/>
    <w:rsid w:val="00AD0A50"/>
    <w:rsid w:val="00AD76E2"/>
    <w:rsid w:val="00B20152"/>
    <w:rsid w:val="00B236F0"/>
    <w:rsid w:val="00B24D70"/>
    <w:rsid w:val="00B359E4"/>
    <w:rsid w:val="00B5263D"/>
    <w:rsid w:val="00B57D98"/>
    <w:rsid w:val="00B70850"/>
    <w:rsid w:val="00B71855"/>
    <w:rsid w:val="00B9425B"/>
    <w:rsid w:val="00BD2353"/>
    <w:rsid w:val="00C0535E"/>
    <w:rsid w:val="00C066B6"/>
    <w:rsid w:val="00C15173"/>
    <w:rsid w:val="00C2123B"/>
    <w:rsid w:val="00C37BA1"/>
    <w:rsid w:val="00C4477D"/>
    <w:rsid w:val="00C4674C"/>
    <w:rsid w:val="00C506CF"/>
    <w:rsid w:val="00C72BED"/>
    <w:rsid w:val="00C77A23"/>
    <w:rsid w:val="00C806DF"/>
    <w:rsid w:val="00C87E71"/>
    <w:rsid w:val="00C9578B"/>
    <w:rsid w:val="00CA5A73"/>
    <w:rsid w:val="00CA5F37"/>
    <w:rsid w:val="00CB0055"/>
    <w:rsid w:val="00D04EE1"/>
    <w:rsid w:val="00D2522B"/>
    <w:rsid w:val="00D40C93"/>
    <w:rsid w:val="00D414A5"/>
    <w:rsid w:val="00D422DE"/>
    <w:rsid w:val="00D46C11"/>
    <w:rsid w:val="00D5459D"/>
    <w:rsid w:val="00D91745"/>
    <w:rsid w:val="00DA1F4D"/>
    <w:rsid w:val="00DA537F"/>
    <w:rsid w:val="00DD172A"/>
    <w:rsid w:val="00E25A26"/>
    <w:rsid w:val="00E336F3"/>
    <w:rsid w:val="00E4381A"/>
    <w:rsid w:val="00E55D74"/>
    <w:rsid w:val="00EB0456"/>
    <w:rsid w:val="00EC6E32"/>
    <w:rsid w:val="00EE124A"/>
    <w:rsid w:val="00F2386F"/>
    <w:rsid w:val="00F60274"/>
    <w:rsid w:val="00F77FB9"/>
    <w:rsid w:val="00FB0642"/>
    <w:rsid w:val="00FB068F"/>
    <w:rsid w:val="00FB3C5C"/>
    <w:rsid w:val="00FC08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AA556E"/>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940A66"/>
    <w:pPr>
      <w:keepNext/>
      <w:keepLines/>
      <w:spacing w:before="240" w:after="120"/>
      <w:outlineLvl w:val="2"/>
    </w:pPr>
    <w:rPr>
      <w:rFonts w:asciiTheme="majorHAnsi" w:eastAsiaTheme="majorEastAsia" w:hAnsiTheme="majorHAnsi" w:cstheme="majorBidi"/>
      <w:b/>
      <w:caps/>
      <w:color w:val="548AB7" w:themeColor="accent1" w:themeShade="BF"/>
      <w:sz w:val="28"/>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940A66"/>
    <w:rPr>
      <w:rFonts w:asciiTheme="majorHAnsi" w:eastAsiaTheme="majorEastAsia" w:hAnsiTheme="majorHAnsi" w:cstheme="majorBidi"/>
      <w:b/>
      <w:caps/>
      <w:color w:val="548AB7" w:themeColor="accent1" w:themeShade="BF"/>
      <w:sz w:val="28"/>
    </w:rPr>
  </w:style>
  <w:style w:type="character" w:customStyle="1" w:styleId="Heading4Char">
    <w:name w:val="Heading 4 Char"/>
    <w:basedOn w:val="DefaultParagraphFont"/>
    <w:link w:val="Heading4"/>
    <w:uiPriority w:val="9"/>
    <w:rsid w:val="00B359E4"/>
    <w:rPr>
      <w:b/>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7144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618719\AppData\Roaming\Microsoft\Templates\Blue%20grey%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F4208172E274F72955F8E1FCBA027FD"/>
        <w:category>
          <w:name w:val="General"/>
          <w:gallery w:val="placeholder"/>
        </w:category>
        <w:types>
          <w:type w:val="bbPlcHdr"/>
        </w:types>
        <w:behaviors>
          <w:behavior w:val="content"/>
        </w:behaviors>
        <w:guid w:val="{25E4F289-C4FA-4249-94E1-7F3449235D63}"/>
      </w:docPartPr>
      <w:docPartBody>
        <w:p w:rsidR="00571637" w:rsidRDefault="006A6EDC" w:rsidP="006A6EDC">
          <w:pPr>
            <w:pStyle w:val="BF4208172E274F72955F8E1FCBA027FD"/>
          </w:pPr>
          <w:r w:rsidRPr="00036450">
            <w:t>EDUCATION</w:t>
          </w:r>
        </w:p>
      </w:docPartBody>
    </w:docPart>
    <w:docPart>
      <w:docPartPr>
        <w:name w:val="76BE6FE8FD5D432FB23D0354F705C9D8"/>
        <w:category>
          <w:name w:val="General"/>
          <w:gallery w:val="placeholder"/>
        </w:category>
        <w:types>
          <w:type w:val="bbPlcHdr"/>
        </w:types>
        <w:behaviors>
          <w:behavior w:val="content"/>
        </w:behaviors>
        <w:guid w:val="{2CE7F6B8-A7FB-4FF5-80DA-38C1120EC8AE}"/>
      </w:docPartPr>
      <w:docPartBody>
        <w:p w:rsidR="00571637" w:rsidRDefault="006A6EDC" w:rsidP="006A6EDC">
          <w:pPr>
            <w:pStyle w:val="76BE6FE8FD5D432FB23D0354F705C9D8"/>
          </w:pPr>
          <w:r w:rsidRPr="00D5459D">
            <w:t>Profile</w:t>
          </w:r>
        </w:p>
      </w:docPartBody>
    </w:docPart>
    <w:docPart>
      <w:docPartPr>
        <w:name w:val="3B3B4F85EFB2469F8D460B670FF0FFE9"/>
        <w:category>
          <w:name w:val="General"/>
          <w:gallery w:val="placeholder"/>
        </w:category>
        <w:types>
          <w:type w:val="bbPlcHdr"/>
        </w:types>
        <w:behaviors>
          <w:behavior w:val="content"/>
        </w:behaviors>
        <w:guid w:val="{33F9263E-B8B5-482A-9BB6-89A433019BDA}"/>
      </w:docPartPr>
      <w:docPartBody>
        <w:p w:rsidR="00571637" w:rsidRDefault="006A6EDC" w:rsidP="006A6EDC">
          <w:pPr>
            <w:pStyle w:val="3B3B4F85EFB2469F8D460B670FF0FFE9"/>
          </w:pPr>
          <w:r w:rsidRPr="00CB0055">
            <w:t>Contact</w:t>
          </w:r>
        </w:p>
      </w:docPartBody>
    </w:docPart>
    <w:docPart>
      <w:docPartPr>
        <w:name w:val="1410F15B761D49D1B6DB85C4621C9E73"/>
        <w:category>
          <w:name w:val="General"/>
          <w:gallery w:val="placeholder"/>
        </w:category>
        <w:types>
          <w:type w:val="bbPlcHdr"/>
        </w:types>
        <w:behaviors>
          <w:behavior w:val="content"/>
        </w:behaviors>
        <w:guid w:val="{5972F0B5-18D6-470F-B38D-A0B0A3BB4336}"/>
      </w:docPartPr>
      <w:docPartBody>
        <w:p w:rsidR="00571637" w:rsidRDefault="006A6EDC" w:rsidP="006A6EDC">
          <w:pPr>
            <w:pStyle w:val="1410F15B761D49D1B6DB85C4621C9E73"/>
          </w:pPr>
          <w:r w:rsidRPr="004D3011">
            <w:t>PHONE:</w:t>
          </w:r>
        </w:p>
      </w:docPartBody>
    </w:docPart>
    <w:docPart>
      <w:docPartPr>
        <w:name w:val="9E3830AAACB84B1DBB12F4389C704C3F"/>
        <w:category>
          <w:name w:val="General"/>
          <w:gallery w:val="placeholder"/>
        </w:category>
        <w:types>
          <w:type w:val="bbPlcHdr"/>
        </w:types>
        <w:behaviors>
          <w:behavior w:val="content"/>
        </w:behaviors>
        <w:guid w:val="{854B586A-D4C0-4B85-8EE0-FD50AA5E3EB7}"/>
      </w:docPartPr>
      <w:docPartBody>
        <w:p w:rsidR="00571637" w:rsidRDefault="006A6EDC" w:rsidP="006A6EDC">
          <w:pPr>
            <w:pStyle w:val="9E3830AAACB84B1DBB12F4389C704C3F"/>
          </w:pPr>
          <w:r w:rsidRPr="004D3011">
            <w:t>EMAIL:</w:t>
          </w:r>
        </w:p>
      </w:docPartBody>
    </w:docPart>
    <w:docPart>
      <w:docPartPr>
        <w:name w:val="0BECE7556D214510AA1769481E02E66C"/>
        <w:category>
          <w:name w:val="General"/>
          <w:gallery w:val="placeholder"/>
        </w:category>
        <w:types>
          <w:type w:val="bbPlcHdr"/>
        </w:types>
        <w:behaviors>
          <w:behavior w:val="content"/>
        </w:behaviors>
        <w:guid w:val="{40F2F6A9-460F-4147-AB60-41670887141C}"/>
      </w:docPartPr>
      <w:docPartBody>
        <w:p w:rsidR="00571637" w:rsidRDefault="006A6EDC" w:rsidP="006A6EDC">
          <w:pPr>
            <w:pStyle w:val="0BECE7556D214510AA1769481E02E66C"/>
          </w:pPr>
          <w:r w:rsidRPr="00CB0055">
            <w:t>Hobbies</w:t>
          </w:r>
        </w:p>
      </w:docPartBody>
    </w:docPart>
    <w:docPart>
      <w:docPartPr>
        <w:name w:val="F474CAA7EA5E46808794A75B23FE6302"/>
        <w:category>
          <w:name w:val="General"/>
          <w:gallery w:val="placeholder"/>
        </w:category>
        <w:types>
          <w:type w:val="bbPlcHdr"/>
        </w:types>
        <w:behaviors>
          <w:behavior w:val="content"/>
        </w:behaviors>
        <w:guid w:val="{F7C3FC6F-8647-4EB3-BB27-1A2C975EF4F2}"/>
      </w:docPartPr>
      <w:docPartBody>
        <w:p w:rsidR="00571637" w:rsidRDefault="006A6EDC" w:rsidP="006A6EDC">
          <w:pPr>
            <w:pStyle w:val="F474CAA7EA5E46808794A75B23FE6302"/>
          </w:pPr>
          <w:r w:rsidRPr="00036450">
            <w:t>WORK 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panose1 w:val="020B0502020202020204"/>
    <w:charset w:val="00"/>
    <w:family w:val="swiss"/>
    <w:pitch w:val="variable"/>
    <w:sig w:usb0="00000287" w:usb1="00000000" w:usb2="00000000" w:usb3="00000000" w:csb0="0000009F" w:csb1="00000000"/>
  </w:font>
  <w:font w:name="Meiryo">
    <w:altName w:val="Meiryo"/>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EDC"/>
    <w:rsid w:val="00290FC3"/>
    <w:rsid w:val="00571637"/>
    <w:rsid w:val="006A6E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C45911" w:themeColor="accent2" w:themeShade="BF"/>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bCs/>
      <w:caps/>
      <w:szCs w:val="26"/>
      <w:lang w:eastAsia="ja-JP"/>
    </w:rPr>
  </w:style>
  <w:style w:type="paragraph" w:customStyle="1" w:styleId="BF4208172E274F72955F8E1FCBA027FD">
    <w:name w:val="BF4208172E274F72955F8E1FCBA027FD"/>
    <w:rsid w:val="006A6EDC"/>
  </w:style>
  <w:style w:type="paragraph" w:customStyle="1" w:styleId="76BE6FE8FD5D432FB23D0354F705C9D8">
    <w:name w:val="76BE6FE8FD5D432FB23D0354F705C9D8"/>
    <w:rsid w:val="006A6EDC"/>
  </w:style>
  <w:style w:type="paragraph" w:customStyle="1" w:styleId="3B3B4F85EFB2469F8D460B670FF0FFE9">
    <w:name w:val="3B3B4F85EFB2469F8D460B670FF0FFE9"/>
    <w:rsid w:val="006A6EDC"/>
  </w:style>
  <w:style w:type="paragraph" w:customStyle="1" w:styleId="1410F15B761D49D1B6DB85C4621C9E73">
    <w:name w:val="1410F15B761D49D1B6DB85C4621C9E73"/>
    <w:rsid w:val="006A6EDC"/>
  </w:style>
  <w:style w:type="paragraph" w:customStyle="1" w:styleId="9E3830AAACB84B1DBB12F4389C704C3F">
    <w:name w:val="9E3830AAACB84B1DBB12F4389C704C3F"/>
    <w:rsid w:val="006A6EDC"/>
  </w:style>
  <w:style w:type="paragraph" w:customStyle="1" w:styleId="0BECE7556D214510AA1769481E02E66C">
    <w:name w:val="0BECE7556D214510AA1769481E02E66C"/>
    <w:rsid w:val="006A6EDC"/>
  </w:style>
  <w:style w:type="paragraph" w:customStyle="1" w:styleId="F474CAA7EA5E46808794A75B23FE6302">
    <w:name w:val="F474CAA7EA5E46808794A75B23FE6302"/>
    <w:rsid w:val="006A6ED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B200CB298BFD44DA4CEA46ECBC261D8" ma:contentTypeVersion="7" ma:contentTypeDescription="Create a new document." ma:contentTypeScope="" ma:versionID="af8662348a5971910f113fa0d21fe799">
  <xsd:schema xmlns:xsd="http://www.w3.org/2001/XMLSchema" xmlns:xs="http://www.w3.org/2001/XMLSchema" xmlns:p="http://schemas.microsoft.com/office/2006/metadata/properties" xmlns:ns3="ec36f2c6-e800-404a-9fd2-3fce9e738f45" xmlns:ns4="c29c48e0-116a-49c5-9a3c-98c9d2dd99e6" targetNamespace="http://schemas.microsoft.com/office/2006/metadata/properties" ma:root="true" ma:fieldsID="e59868fb91c114dac0a133d5ee104f31" ns3:_="" ns4:_="">
    <xsd:import namespace="ec36f2c6-e800-404a-9fd2-3fce9e738f45"/>
    <xsd:import namespace="c29c48e0-116a-49c5-9a3c-98c9d2dd99e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36f2c6-e800-404a-9fd2-3fce9e738f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29c48e0-116a-49c5-9a3c-98c9d2dd99e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5FD1B72-76B9-4432-83EB-B7FD0249D27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6459B38-AAD8-435E-B296-4DD59EEE4621}">
  <ds:schemaRefs>
    <ds:schemaRef ds:uri="http://schemas.microsoft.com/sharepoint/v3/contenttype/forms"/>
  </ds:schemaRefs>
</ds:datastoreItem>
</file>

<file path=customXml/itemProps3.xml><?xml version="1.0" encoding="utf-8"?>
<ds:datastoreItem xmlns:ds="http://schemas.openxmlformats.org/officeDocument/2006/customXml" ds:itemID="{8ADB7678-A4DF-45FC-9FC2-D8E0720D59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36f2c6-e800-404a-9fd2-3fce9e738f45"/>
    <ds:schemaRef ds:uri="c29c48e0-116a-49c5-9a3c-98c9d2dd99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Blue grey resume</Template>
  <TotalTime>0</TotalTime>
  <Pages>1</Pages>
  <Words>422</Words>
  <Characters>2411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2022-01-06T18:50:00Z</dcterms:created>
  <dcterms:modified xsi:type="dcterms:W3CDTF">2022-01-06T18:51:00Z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0x010100FB200CB298BFD44DA4CEA46ECBC261D8</vt:lpwstr>
  </property>
</Properties>
</file>